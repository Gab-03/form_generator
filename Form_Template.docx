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147"/>
        <w:gridCol w:w="743"/>
        <w:gridCol w:w="270"/>
        <w:gridCol w:w="900"/>
        <w:gridCol w:w="603"/>
        <w:gridCol w:w="477"/>
        <w:gridCol w:w="2430"/>
        <w:gridCol w:w="990"/>
        <w:gridCol w:w="990"/>
        <w:gridCol w:w="1098"/>
        <w:gridCol w:w="7"/>
      </w:tblGrid>
      <w:tr w:rsidR="004C06AC" w14:paraId="32356C65" w14:textId="77777777" w:rsidTr="00CF1E67">
        <w:trPr>
          <w:gridAfter w:val="1"/>
          <w:wAfter w:w="7" w:type="dxa"/>
        </w:trPr>
        <w:tc>
          <w:tcPr>
            <w:tcW w:w="11016" w:type="dxa"/>
            <w:gridSpan w:val="11"/>
            <w:shd w:val="clear" w:color="auto" w:fill="E6E6E6"/>
          </w:tcPr>
          <w:p w14:paraId="4885059E" w14:textId="77777777" w:rsidR="004C06AC" w:rsidRDefault="006C642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NGDMS-</w:t>
            </w:r>
            <w:r w:rsidR="004C06AC">
              <w:rPr>
                <w:b/>
                <w:bCs/>
                <w:sz w:val="28"/>
              </w:rPr>
              <w:t>User Access Request Form</w:t>
            </w:r>
          </w:p>
        </w:tc>
      </w:tr>
      <w:tr w:rsidR="0061312C" w14:paraId="54A17831" w14:textId="77777777" w:rsidTr="00CF1E67">
        <w:trPr>
          <w:gridAfter w:val="1"/>
          <w:wAfter w:w="7" w:type="dxa"/>
          <w:trHeight w:val="854"/>
        </w:trPr>
        <w:tc>
          <w:tcPr>
            <w:tcW w:w="1368" w:type="dxa"/>
          </w:tcPr>
          <w:p w14:paraId="468C2B0B" w14:textId="77777777" w:rsidR="00D54E93" w:rsidRDefault="0013419A" w:rsidP="00D54E93">
            <w:pPr>
              <w:rPr>
                <w:sz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D54E93">
              <w:rPr>
                <w:sz w:val="22"/>
              </w:rPr>
              <w:t xml:space="preserve"> </w:t>
            </w:r>
            <w:r w:rsidR="00D54E93">
              <w:rPr>
                <w:b/>
                <w:bCs/>
                <w:sz w:val="22"/>
              </w:rPr>
              <w:t>New</w:t>
            </w:r>
          </w:p>
          <w:bookmarkStart w:id="0" w:name="Check2"/>
          <w:p w14:paraId="0A5C225C" w14:textId="77777777" w:rsidR="0061312C" w:rsidRDefault="0061312C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0"/>
            <w:r>
              <w:rPr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Change</w:t>
            </w:r>
          </w:p>
          <w:p w14:paraId="0B9EE357" w14:textId="77777777" w:rsidR="0061312C" w:rsidRPr="002861EF" w:rsidRDefault="0061312C">
            <w:pPr>
              <w:rPr>
                <w:b/>
                <w:bCs/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rPr>
                <w:sz w:val="22"/>
              </w:rPr>
              <w:instrText xml:space="preserve"> FORMCHECKBOX </w:instrText>
            </w:r>
            <w:r w:rsidR="00000000">
              <w:rPr>
                <w:sz w:val="22"/>
              </w:rPr>
            </w:r>
            <w:r w:rsidR="00000000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1"/>
            <w:r>
              <w:rPr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Delete</w:t>
            </w:r>
          </w:p>
        </w:tc>
        <w:tc>
          <w:tcPr>
            <w:tcW w:w="2160" w:type="dxa"/>
            <w:gridSpan w:val="3"/>
          </w:tcPr>
          <w:p w14:paraId="698431C2" w14:textId="77777777" w:rsidR="0061312C" w:rsidRDefault="0061312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Today’s Date</w:t>
            </w:r>
          </w:p>
          <w:p w14:paraId="0F75BF50" w14:textId="77777777" w:rsidR="0061312C" w:rsidRDefault="0061312C">
            <w:pPr>
              <w:jc w:val="center"/>
              <w:rPr>
                <w:b/>
                <w:bCs/>
                <w:sz w:val="16"/>
              </w:rPr>
            </w:pPr>
          </w:p>
          <w:p w14:paraId="33391FC1" w14:textId="79CC2E82" w:rsidR="0061312C" w:rsidRPr="009252F0" w:rsidRDefault="00EB6921" w:rsidP="00941766">
            <w:pPr>
              <w:jc w:val="center"/>
              <w:rPr>
                <w:rFonts w:cs="Cordia New"/>
                <w:sz w:val="22"/>
                <w:lang w:bidi="th-TH"/>
              </w:rPr>
            </w:pPr>
            <w:r>
              <w:rPr>
                <w:sz w:val="22"/>
              </w:rPr>
              <w:t>{{date}}</w:t>
            </w:r>
          </w:p>
        </w:tc>
        <w:tc>
          <w:tcPr>
            <w:tcW w:w="4410" w:type="dxa"/>
            <w:gridSpan w:val="4"/>
          </w:tcPr>
          <w:p w14:paraId="3183F1BA" w14:textId="77777777" w:rsidR="00FB6C5A" w:rsidRPr="00FB6C5A" w:rsidRDefault="00A97140" w:rsidP="0031605D">
            <w:pPr>
              <w:pStyle w:val="Heading1"/>
            </w:pPr>
            <w:r>
              <w:t>Business Partners Organization</w:t>
            </w:r>
          </w:p>
          <w:bookmarkStart w:id="2" w:name="Text77"/>
          <w:p w14:paraId="2DDD3268" w14:textId="77777777" w:rsidR="0061312C" w:rsidRDefault="0061312C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fldChar w:fldCharType="begin">
                <w:ffData>
                  <w:name w:val="Text77"/>
                  <w:enabled/>
                  <w:calcOnExit w:val="0"/>
                  <w:textInput>
                    <w:default w:val="_____________________"/>
                  </w:textInput>
                </w:ffData>
              </w:fldChar>
            </w:r>
            <w:r>
              <w:rPr>
                <w:sz w:val="22"/>
                <w:u w:val="single"/>
              </w:rPr>
              <w:instrText xml:space="preserve"> FORMTEXT </w:instrText>
            </w:r>
            <w:r>
              <w:rPr>
                <w:sz w:val="22"/>
                <w:u w:val="single"/>
              </w:rPr>
            </w:r>
            <w:r>
              <w:rPr>
                <w:sz w:val="22"/>
                <w:u w:val="single"/>
              </w:rPr>
              <w:fldChar w:fldCharType="separate"/>
            </w:r>
            <w:r>
              <w:rPr>
                <w:noProof/>
                <w:sz w:val="22"/>
                <w:u w:val="single"/>
              </w:rPr>
              <w:t>____________________</w:t>
            </w:r>
            <w:r w:rsidR="00A97140">
              <w:rPr>
                <w:noProof/>
                <w:sz w:val="22"/>
                <w:u w:val="single"/>
              </w:rPr>
              <w:t xml:space="preserve">      </w:t>
            </w:r>
            <w:r w:rsidR="007B799C">
              <w:rPr>
                <w:noProof/>
                <w:sz w:val="22"/>
                <w:u w:val="single"/>
              </w:rPr>
              <w:t xml:space="preserve">                         </w:t>
            </w:r>
            <w:r w:rsidR="00A97140">
              <w:rPr>
                <w:noProof/>
                <w:sz w:val="22"/>
                <w:u w:val="single"/>
              </w:rPr>
              <w:t xml:space="preserve"> </w:t>
            </w:r>
            <w:r>
              <w:rPr>
                <w:noProof/>
                <w:sz w:val="22"/>
                <w:u w:val="single"/>
              </w:rPr>
              <w:t>_</w:t>
            </w:r>
            <w:r>
              <w:rPr>
                <w:sz w:val="22"/>
                <w:u w:val="single"/>
              </w:rPr>
              <w:fldChar w:fldCharType="end"/>
            </w:r>
            <w:bookmarkEnd w:id="2"/>
          </w:p>
          <w:p w14:paraId="19E37E59" w14:textId="77777777" w:rsidR="0071255C" w:rsidRPr="00800D15" w:rsidRDefault="00800D15" w:rsidP="001D4975">
            <w:pPr>
              <w:rPr>
                <w:sz w:val="20"/>
                <w:szCs w:val="20"/>
              </w:rPr>
            </w:pPr>
            <w:r w:rsidRPr="00800D15">
              <w:rPr>
                <w:sz w:val="20"/>
                <w:szCs w:val="20"/>
              </w:rPr>
              <w:t xml:space="preserve">Access Request for: </w:t>
            </w:r>
            <w:r w:rsidR="001D6C56">
              <w:rPr>
                <w:sz w:val="20"/>
                <w:szCs w:val="20"/>
              </w:rPr>
              <w:t>X</w:t>
            </w:r>
            <w:r w:rsidR="00D77CD5">
              <w:rPr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9"/>
            <w:r w:rsidR="00D77CD5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="00D77CD5">
              <w:rPr>
                <w:sz w:val="20"/>
                <w:szCs w:val="20"/>
              </w:rPr>
              <w:fldChar w:fldCharType="end"/>
            </w:r>
            <w:bookmarkEnd w:id="3"/>
            <w:r w:rsidR="00D54E93">
              <w:rPr>
                <w:sz w:val="20"/>
                <w:szCs w:val="20"/>
              </w:rPr>
              <w:t>IS Retail</w:t>
            </w:r>
            <w:r w:rsidR="00D54E93" w:rsidRPr="00800D15">
              <w:rPr>
                <w:sz w:val="20"/>
                <w:szCs w:val="20"/>
              </w:rPr>
              <w:t xml:space="preserve"> </w:t>
            </w:r>
            <w:r w:rsidRPr="00800D15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0"/>
            <w:r w:rsidRPr="00800D15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800D15">
              <w:rPr>
                <w:sz w:val="20"/>
                <w:szCs w:val="20"/>
              </w:rPr>
              <w:fldChar w:fldCharType="end"/>
            </w:r>
            <w:bookmarkEnd w:id="4"/>
            <w:r w:rsidRPr="00800D15">
              <w:rPr>
                <w:sz w:val="20"/>
                <w:szCs w:val="20"/>
              </w:rPr>
              <w:t xml:space="preserve"> </w:t>
            </w:r>
            <w:r w:rsidR="006C642E">
              <w:rPr>
                <w:sz w:val="20"/>
                <w:szCs w:val="20"/>
              </w:rPr>
              <w:t xml:space="preserve">PI Monitor                                             </w:t>
            </w:r>
          </w:p>
        </w:tc>
        <w:tc>
          <w:tcPr>
            <w:tcW w:w="3078" w:type="dxa"/>
            <w:gridSpan w:val="3"/>
          </w:tcPr>
          <w:p w14:paraId="4772E982" w14:textId="77777777" w:rsidR="0061312C" w:rsidRDefault="0061312C">
            <w:pPr>
              <w:rPr>
                <w:sz w:val="22"/>
                <w:u w:val="single"/>
              </w:rPr>
            </w:pPr>
            <w:r>
              <w:rPr>
                <w:b/>
                <w:bCs/>
                <w:sz w:val="22"/>
              </w:rPr>
              <w:t>Employee #:</w:t>
            </w:r>
            <w:r>
              <w:rPr>
                <w:sz w:val="22"/>
              </w:rPr>
              <w:t xml:space="preserve"> </w:t>
            </w:r>
          </w:p>
          <w:p w14:paraId="1E74FD84" w14:textId="37CD3FA7" w:rsidR="00792CBC" w:rsidRDefault="00792CBC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User-id:</w:t>
            </w:r>
            <w:r>
              <w:rPr>
                <w:sz w:val="22"/>
              </w:rPr>
              <w:t xml:space="preserve">  </w:t>
            </w:r>
          </w:p>
          <w:p w14:paraId="092E69E7" w14:textId="77777777" w:rsidR="007B799C" w:rsidRPr="007B799C" w:rsidRDefault="007B799C">
            <w:pPr>
              <w:rPr>
                <w:sz w:val="16"/>
                <w:szCs w:val="16"/>
              </w:rPr>
            </w:pPr>
            <w:r w:rsidRPr="007B799C">
              <w:rPr>
                <w:sz w:val="16"/>
                <w:szCs w:val="16"/>
              </w:rPr>
              <w:t>(To be filled by Application Security Team)</w:t>
            </w:r>
          </w:p>
        </w:tc>
      </w:tr>
      <w:tr w:rsidR="00792CBC" w14:paraId="4239F870" w14:textId="77777777" w:rsidTr="00CF1E67">
        <w:trPr>
          <w:gridAfter w:val="1"/>
          <w:wAfter w:w="7" w:type="dxa"/>
        </w:trPr>
        <w:tc>
          <w:tcPr>
            <w:tcW w:w="5031" w:type="dxa"/>
            <w:gridSpan w:val="6"/>
          </w:tcPr>
          <w:p w14:paraId="518CCF42" w14:textId="7F18B903" w:rsidR="00792CBC" w:rsidRPr="0013419A" w:rsidRDefault="00792CBC" w:rsidP="00D54E93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Last Name:</w:t>
            </w:r>
            <w:r w:rsidR="00241F6A">
              <w:t xml:space="preserve"> </w:t>
            </w:r>
            <w:r w:rsidR="009E5481">
              <w:t>{{</w:t>
            </w:r>
            <w:proofErr w:type="spellStart"/>
            <w:r w:rsidR="009E5481">
              <w:t>last_name</w:t>
            </w:r>
            <w:proofErr w:type="spellEnd"/>
            <w:r w:rsidR="009E5481">
              <w:t>}}</w:t>
            </w:r>
          </w:p>
        </w:tc>
        <w:tc>
          <w:tcPr>
            <w:tcW w:w="5985" w:type="dxa"/>
            <w:gridSpan w:val="5"/>
          </w:tcPr>
          <w:p w14:paraId="21F8008D" w14:textId="68901B6E" w:rsidR="00792CBC" w:rsidRDefault="00792CBC" w:rsidP="0094176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First Name:</w:t>
            </w:r>
            <w:r w:rsidR="0048358C">
              <w:rPr>
                <w:sz w:val="22"/>
              </w:rPr>
              <w:t xml:space="preserve"> </w:t>
            </w:r>
            <w:r w:rsidR="00CD35ED">
              <w:rPr>
                <w:sz w:val="22"/>
              </w:rPr>
              <w:t>{{</w:t>
            </w:r>
            <w:proofErr w:type="spellStart"/>
            <w:r w:rsidR="009E5481">
              <w:rPr>
                <w:sz w:val="22"/>
              </w:rPr>
              <w:t>first_</w:t>
            </w:r>
            <w:r w:rsidR="00CD35ED">
              <w:rPr>
                <w:sz w:val="22"/>
              </w:rPr>
              <w:t>name</w:t>
            </w:r>
            <w:proofErr w:type="spellEnd"/>
            <w:r w:rsidR="00CD35ED">
              <w:rPr>
                <w:sz w:val="22"/>
              </w:rPr>
              <w:t>}}</w:t>
            </w:r>
          </w:p>
        </w:tc>
      </w:tr>
      <w:tr w:rsidR="004C06AC" w14:paraId="2834ABD1" w14:textId="77777777" w:rsidTr="00CF1E67">
        <w:trPr>
          <w:gridAfter w:val="1"/>
          <w:wAfter w:w="7" w:type="dxa"/>
        </w:trPr>
        <w:tc>
          <w:tcPr>
            <w:tcW w:w="5031" w:type="dxa"/>
            <w:gridSpan w:val="6"/>
          </w:tcPr>
          <w:p w14:paraId="44FCCB03" w14:textId="77777777" w:rsidR="004C06AC" w:rsidRDefault="009F4BD8" w:rsidP="00AD451A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Position</w:t>
            </w:r>
            <w:r w:rsidR="00B123B3">
              <w:rPr>
                <w:b/>
                <w:bCs/>
                <w:sz w:val="22"/>
              </w:rPr>
              <w:t>/ Function</w:t>
            </w:r>
            <w:r w:rsidR="00F56D9F">
              <w:rPr>
                <w:b/>
                <w:bCs/>
                <w:sz w:val="22"/>
              </w:rPr>
              <w:t xml:space="preserve"> </w:t>
            </w:r>
            <w:r w:rsidR="00994FD0" w:rsidRPr="00994FD0">
              <w:rPr>
                <w:bCs/>
                <w:sz w:val="16"/>
                <w:szCs w:val="16"/>
              </w:rPr>
              <w:t>(Optional)</w:t>
            </w:r>
            <w:r w:rsidR="00F56D9F">
              <w:rPr>
                <w:sz w:val="22"/>
              </w:rPr>
              <w:t>:</w:t>
            </w:r>
            <w:r w:rsidR="00B123B3">
              <w:rPr>
                <w:sz w:val="20"/>
                <w:u w:val="thick"/>
              </w:rPr>
              <w:t xml:space="preserve">          </w:t>
            </w:r>
          </w:p>
        </w:tc>
        <w:tc>
          <w:tcPr>
            <w:tcW w:w="5985" w:type="dxa"/>
            <w:gridSpan w:val="5"/>
          </w:tcPr>
          <w:p w14:paraId="31050244" w14:textId="48C59D09" w:rsidR="004C06AC" w:rsidRPr="000F5705" w:rsidRDefault="004C06AC" w:rsidP="00941766">
            <w:r>
              <w:rPr>
                <w:b/>
                <w:bCs/>
                <w:sz w:val="22"/>
              </w:rPr>
              <w:t>E-mail Address</w:t>
            </w:r>
            <w:proofErr w:type="gramStart"/>
            <w:r>
              <w:rPr>
                <w:b/>
                <w:bCs/>
                <w:sz w:val="22"/>
              </w:rPr>
              <w:t>:</w:t>
            </w:r>
            <w:r w:rsidR="00566ADD">
              <w:rPr>
                <w:b/>
                <w:bCs/>
                <w:sz w:val="22"/>
              </w:rPr>
              <w:t xml:space="preserve"> </w:t>
            </w:r>
            <w:r w:rsidR="00EF13F3" w:rsidRPr="00EF13F3">
              <w:rPr>
                <w:rFonts w:ascii="Calibri" w:hAnsi="Calibri" w:cs="Calibri"/>
                <w:sz w:val="22"/>
                <w:szCs w:val="22"/>
                <w:lang w:val="en-PH" w:eastAsia="en-PH"/>
              </w:rPr>
              <w:t xml:space="preserve"> </w:t>
            </w:r>
            <w:r w:rsidR="009E5481">
              <w:rPr>
                <w:rFonts w:ascii="Calibri" w:hAnsi="Calibri" w:cs="Calibri"/>
                <w:sz w:val="22"/>
                <w:szCs w:val="22"/>
                <w:lang w:val="en-PH" w:eastAsia="en-PH"/>
              </w:rPr>
              <w:t>{</w:t>
            </w:r>
            <w:proofErr w:type="gramEnd"/>
            <w:r w:rsidR="009E5481">
              <w:rPr>
                <w:rFonts w:ascii="Calibri" w:hAnsi="Calibri" w:cs="Calibri"/>
                <w:sz w:val="22"/>
                <w:szCs w:val="22"/>
                <w:lang w:val="en-PH" w:eastAsia="en-PH"/>
              </w:rPr>
              <w:t>{email}}</w:t>
            </w:r>
            <w:r w:rsidR="000B7237">
              <w:rPr>
                <w:sz w:val="22"/>
                <w:u w:val="single"/>
              </w:rPr>
              <w:fldChar w:fldCharType="begin"/>
            </w:r>
            <w:r w:rsidR="000B7237">
              <w:rPr>
                <w:sz w:val="22"/>
                <w:u w:val="single"/>
              </w:rPr>
              <w:instrText xml:space="preserve">"mailto:umesha_ramu@mindtree.com" </w:instrText>
            </w:r>
            <w:r w:rsidR="000B7237">
              <w:rPr>
                <w:sz w:val="22"/>
                <w:u w:val="single"/>
              </w:rPr>
              <w:fldChar w:fldCharType="separate"/>
            </w:r>
            <w:r w:rsidR="000B7237" w:rsidRPr="00351D3E">
              <w:rPr>
                <w:rStyle w:val="Hyperlink"/>
                <w:sz w:val="22"/>
              </w:rPr>
              <w:t>umesha_ramu@mindtree.com</w:t>
            </w:r>
            <w:r w:rsidR="000B7237">
              <w:rPr>
                <w:sz w:val="22"/>
                <w:u w:val="single"/>
              </w:rPr>
              <w:fldChar w:fldCharType="end"/>
            </w:r>
          </w:p>
        </w:tc>
      </w:tr>
      <w:tr w:rsidR="004C06AC" w14:paraId="1AF34768" w14:textId="77777777" w:rsidTr="00CF1E67">
        <w:trPr>
          <w:gridAfter w:val="1"/>
          <w:wAfter w:w="7" w:type="dxa"/>
        </w:trPr>
        <w:tc>
          <w:tcPr>
            <w:tcW w:w="5031" w:type="dxa"/>
            <w:gridSpan w:val="6"/>
            <w:tcBorders>
              <w:bottom w:val="single" w:sz="4" w:space="0" w:color="auto"/>
            </w:tcBorders>
          </w:tcPr>
          <w:p w14:paraId="07B044D9" w14:textId="59F88C36" w:rsidR="004C06AC" w:rsidRPr="009252F0" w:rsidRDefault="004C06AC" w:rsidP="00D624CA">
            <w:pPr>
              <w:rPr>
                <w:rFonts w:cs="Cordia New"/>
                <w:sz w:val="22"/>
                <w:lang w:bidi="th-TH"/>
              </w:rPr>
            </w:pPr>
            <w:r>
              <w:rPr>
                <w:b/>
                <w:bCs/>
                <w:sz w:val="22"/>
              </w:rPr>
              <w:t>Effective Date:</w:t>
            </w:r>
            <w:proofErr w:type="gramStart"/>
            <w:r>
              <w:rPr>
                <w:sz w:val="22"/>
              </w:rPr>
              <w:t xml:space="preserve"> </w:t>
            </w:r>
            <w:r w:rsidR="00AB6802">
              <w:rPr>
                <w:sz w:val="22"/>
              </w:rPr>
              <w:t xml:space="preserve">  </w:t>
            </w:r>
            <w:r w:rsidR="009E5481">
              <w:rPr>
                <w:sz w:val="22"/>
              </w:rPr>
              <w:t>{</w:t>
            </w:r>
            <w:proofErr w:type="gramEnd"/>
            <w:r w:rsidR="009E5481">
              <w:rPr>
                <w:sz w:val="22"/>
              </w:rPr>
              <w:t>{date}}</w:t>
            </w:r>
          </w:p>
        </w:tc>
        <w:tc>
          <w:tcPr>
            <w:tcW w:w="5985" w:type="dxa"/>
            <w:gridSpan w:val="5"/>
            <w:tcBorders>
              <w:bottom w:val="single" w:sz="4" w:space="0" w:color="auto"/>
            </w:tcBorders>
          </w:tcPr>
          <w:p w14:paraId="104DFD18" w14:textId="38B39F1F" w:rsidR="004C06AC" w:rsidRDefault="008A709E" w:rsidP="00AD451A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Expiration</w:t>
            </w:r>
            <w:r w:rsidR="0010181D">
              <w:rPr>
                <w:b/>
                <w:bCs/>
                <w:sz w:val="22"/>
              </w:rPr>
              <w:t xml:space="preserve"> Date:</w:t>
            </w:r>
            <w:r w:rsidR="0010181D">
              <w:rPr>
                <w:sz w:val="22"/>
              </w:rPr>
              <w:t xml:space="preserve"> </w:t>
            </w:r>
          </w:p>
        </w:tc>
      </w:tr>
      <w:tr w:rsidR="00CF1E67" w14:paraId="6433BE90" w14:textId="77777777" w:rsidTr="00CF1E67">
        <w:tc>
          <w:tcPr>
            <w:tcW w:w="11023" w:type="dxa"/>
            <w:gridSpan w:val="12"/>
            <w:tcBorders>
              <w:bottom w:val="single" w:sz="4" w:space="0" w:color="auto"/>
            </w:tcBorders>
          </w:tcPr>
          <w:p w14:paraId="0207116A" w14:textId="77777777" w:rsidR="00CF1E67" w:rsidRDefault="00CF1E67" w:rsidP="0024090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User account type:   </w:t>
            </w:r>
            <w:r w:rsidR="005C2C32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C2C32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="005C2C32">
              <w:rPr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Bot User   </w:t>
            </w:r>
            <w:r w:rsidRPr="00800D15">
              <w:rPr>
                <w:sz w:val="20"/>
                <w:szCs w:val="20"/>
              </w:rPr>
              <w:t xml:space="preserve"> </w:t>
            </w:r>
            <w:r w:rsidR="00014BAA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14BAA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="00014BA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C26963">
              <w:rPr>
                <w:b/>
                <w:bCs/>
                <w:sz w:val="20"/>
                <w:szCs w:val="20"/>
              </w:rPr>
              <w:t>Human User</w:t>
            </w:r>
          </w:p>
        </w:tc>
      </w:tr>
      <w:tr w:rsidR="00170AA6" w14:paraId="76E93C18" w14:textId="77777777" w:rsidTr="00CF1E67">
        <w:trPr>
          <w:gridAfter w:val="1"/>
          <w:wAfter w:w="7" w:type="dxa"/>
        </w:trPr>
        <w:tc>
          <w:tcPr>
            <w:tcW w:w="5031" w:type="dxa"/>
            <w:gridSpan w:val="6"/>
            <w:tcBorders>
              <w:bottom w:val="single" w:sz="4" w:space="0" w:color="auto"/>
            </w:tcBorders>
          </w:tcPr>
          <w:p w14:paraId="302276DA" w14:textId="77777777" w:rsidR="00170AA6" w:rsidRDefault="00170AA6">
            <w:pPr>
              <w:rPr>
                <w:b/>
                <w:bCs/>
                <w:sz w:val="22"/>
              </w:rPr>
            </w:pPr>
            <w:r>
              <w:rPr>
                <w:b/>
                <w:sz w:val="22"/>
              </w:rPr>
              <w:t>Default Language:</w:t>
            </w:r>
          </w:p>
        </w:tc>
        <w:tc>
          <w:tcPr>
            <w:tcW w:w="5985" w:type="dxa"/>
            <w:gridSpan w:val="5"/>
            <w:tcBorders>
              <w:bottom w:val="single" w:sz="4" w:space="0" w:color="auto"/>
            </w:tcBorders>
          </w:tcPr>
          <w:p w14:paraId="35366030" w14:textId="77777777" w:rsidR="00D110F3" w:rsidRDefault="00170AA6" w:rsidP="0024090C">
            <w:pPr>
              <w:rPr>
                <w:color w:val="000000"/>
              </w:rPr>
            </w:pPr>
            <w:r>
              <w:rPr>
                <w:b/>
                <w:sz w:val="22"/>
              </w:rPr>
              <w:t>Site:</w:t>
            </w:r>
            <w:r w:rsidR="009A2ABE">
              <w:rPr>
                <w:color w:val="000000"/>
              </w:rPr>
              <w:t xml:space="preserve"> </w:t>
            </w:r>
          </w:p>
          <w:p w14:paraId="0214E6DC" w14:textId="30655025" w:rsidR="00170AA6" w:rsidRPr="0048358C" w:rsidRDefault="009E5481" w:rsidP="0048358C">
            <w:pPr>
              <w:pStyle w:val="ListParagraph"/>
              <w:ind w:left="0"/>
              <w:rPr>
                <w:rFonts w:eastAsia="Times New Roman"/>
                <w:cs/>
              </w:rPr>
            </w:pPr>
            <w:r>
              <w:rPr>
                <w:rFonts w:eastAsia="Times New Roman"/>
              </w:rPr>
              <w:t>{{site}}</w:t>
            </w:r>
          </w:p>
        </w:tc>
      </w:tr>
      <w:tr w:rsidR="009A2ABE" w14:paraId="395FF0AB" w14:textId="77777777" w:rsidTr="00CF1E67">
        <w:trPr>
          <w:gridAfter w:val="1"/>
          <w:wAfter w:w="7" w:type="dxa"/>
        </w:trPr>
        <w:tc>
          <w:tcPr>
            <w:tcW w:w="2515" w:type="dxa"/>
            <w:gridSpan w:val="2"/>
            <w:tcBorders>
              <w:bottom w:val="single" w:sz="4" w:space="0" w:color="auto"/>
            </w:tcBorders>
          </w:tcPr>
          <w:p w14:paraId="6CB34B12" w14:textId="77777777" w:rsidR="009A2ABE" w:rsidRDefault="009A2ABE" w:rsidP="009A2ABE">
            <w:pPr>
              <w:rPr>
                <w:b/>
                <w:bCs/>
                <w:sz w:val="22"/>
              </w:rPr>
            </w:pPr>
            <w:r>
              <w:rPr>
                <w:b/>
                <w:sz w:val="22"/>
              </w:rPr>
              <w:t xml:space="preserve">Country: </w:t>
            </w:r>
          </w:p>
        </w:tc>
        <w:tc>
          <w:tcPr>
            <w:tcW w:w="2516" w:type="dxa"/>
            <w:gridSpan w:val="4"/>
            <w:tcBorders>
              <w:bottom w:val="single" w:sz="4" w:space="0" w:color="auto"/>
            </w:tcBorders>
          </w:tcPr>
          <w:p w14:paraId="3553E6F4" w14:textId="77777777" w:rsidR="009A2ABE" w:rsidRDefault="009A2ABE" w:rsidP="009A2ABE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Time Zone: +7 BKK</w:t>
            </w:r>
          </w:p>
        </w:tc>
        <w:tc>
          <w:tcPr>
            <w:tcW w:w="5985" w:type="dxa"/>
            <w:gridSpan w:val="5"/>
            <w:tcBorders>
              <w:bottom w:val="single" w:sz="4" w:space="0" w:color="auto"/>
            </w:tcBorders>
          </w:tcPr>
          <w:p w14:paraId="6ECFEA64" w14:textId="77777777" w:rsidR="009A2ABE" w:rsidRDefault="009A2ABE" w:rsidP="009A2ABE">
            <w:pPr>
              <w:rPr>
                <w:b/>
                <w:bCs/>
                <w:sz w:val="22"/>
              </w:rPr>
            </w:pPr>
            <w:r w:rsidRPr="00170AA6">
              <w:rPr>
                <w:b/>
                <w:sz w:val="22"/>
              </w:rPr>
              <w:t>User Type</w:t>
            </w:r>
            <w:r>
              <w:rPr>
                <w:b/>
                <w:sz w:val="22"/>
              </w:rPr>
              <w:t xml:space="preserve">       </w:t>
            </w:r>
            <w:r w:rsidR="00964404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4404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="00964404">
              <w:rPr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>Distributor User</w:t>
            </w:r>
            <w:r w:rsidR="009E47ED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00D15">
              <w:rPr>
                <w:sz w:val="20"/>
                <w:szCs w:val="20"/>
              </w:rPr>
              <w:t xml:space="preserve"> </w:t>
            </w:r>
            <w:r w:rsidR="0013419A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3419A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="0013419A">
              <w:rPr>
                <w:sz w:val="20"/>
                <w:szCs w:val="20"/>
              </w:rPr>
              <w:fldChar w:fldCharType="end"/>
            </w:r>
            <w:r w:rsidR="009E47ED">
              <w:rPr>
                <w:sz w:val="20"/>
                <w:szCs w:val="20"/>
              </w:rPr>
              <w:t xml:space="preserve"> </w:t>
            </w:r>
            <w:r w:rsidRPr="006C642E">
              <w:rPr>
                <w:b/>
                <w:sz w:val="20"/>
                <w:szCs w:val="20"/>
              </w:rPr>
              <w:t>IT User</w:t>
            </w:r>
          </w:p>
        </w:tc>
      </w:tr>
      <w:tr w:rsidR="004C06AC" w14:paraId="1FB347E2" w14:textId="77777777" w:rsidTr="00CF1E67">
        <w:trPr>
          <w:gridAfter w:val="1"/>
          <w:wAfter w:w="7" w:type="dxa"/>
        </w:trPr>
        <w:tc>
          <w:tcPr>
            <w:tcW w:w="11016" w:type="dxa"/>
            <w:gridSpan w:val="11"/>
            <w:shd w:val="clear" w:color="auto" w:fill="FFFF99"/>
          </w:tcPr>
          <w:p w14:paraId="30A0B101" w14:textId="77777777" w:rsidR="004C06AC" w:rsidRDefault="00994FD0" w:rsidP="00994FD0">
            <w:pPr>
              <w:pStyle w:val="BodyText"/>
              <w:jc w:val="center"/>
            </w:pPr>
            <w:r>
              <w:rPr>
                <w:sz w:val="22"/>
              </w:rPr>
              <w:t>Business Roles</w:t>
            </w:r>
          </w:p>
        </w:tc>
      </w:tr>
      <w:tr w:rsidR="00787B56" w14:paraId="30B01F38" w14:textId="77777777" w:rsidTr="00CF1E67">
        <w:trPr>
          <w:gridAfter w:val="1"/>
          <w:wAfter w:w="7" w:type="dxa"/>
        </w:trPr>
        <w:tc>
          <w:tcPr>
            <w:tcW w:w="5508" w:type="dxa"/>
            <w:gridSpan w:val="7"/>
          </w:tcPr>
          <w:p w14:paraId="3BD97EBF" w14:textId="77777777" w:rsidR="00787B56" w:rsidRPr="00787B56" w:rsidRDefault="00787B56" w:rsidP="00787B56">
            <w:pPr>
              <w:tabs>
                <w:tab w:val="left" w:pos="1815"/>
              </w:tabs>
              <w:jc w:val="center"/>
              <w:rPr>
                <w:b/>
                <w:sz w:val="22"/>
              </w:rPr>
            </w:pPr>
            <w:r w:rsidRPr="00787B56">
              <w:rPr>
                <w:b/>
                <w:sz w:val="22"/>
              </w:rPr>
              <w:t>Business Users</w:t>
            </w:r>
          </w:p>
        </w:tc>
        <w:tc>
          <w:tcPr>
            <w:tcW w:w="5508" w:type="dxa"/>
            <w:gridSpan w:val="4"/>
          </w:tcPr>
          <w:p w14:paraId="21E03078" w14:textId="77777777" w:rsidR="00787B56" w:rsidRPr="00787B56" w:rsidRDefault="00787B56" w:rsidP="00787B56">
            <w:pPr>
              <w:jc w:val="center"/>
              <w:rPr>
                <w:b/>
                <w:sz w:val="22"/>
              </w:rPr>
            </w:pPr>
            <w:r w:rsidRPr="00787B56">
              <w:rPr>
                <w:b/>
                <w:sz w:val="22"/>
              </w:rPr>
              <w:t>IT Users</w:t>
            </w:r>
          </w:p>
        </w:tc>
      </w:tr>
      <w:tr w:rsidR="00787B56" w14:paraId="3D05C960" w14:textId="77777777" w:rsidTr="00CF1E67">
        <w:trPr>
          <w:gridAfter w:val="1"/>
          <w:wAfter w:w="7" w:type="dxa"/>
        </w:trPr>
        <w:tc>
          <w:tcPr>
            <w:tcW w:w="3258" w:type="dxa"/>
            <w:gridSpan w:val="3"/>
          </w:tcPr>
          <w:p w14:paraId="6FAA86F3" w14:textId="77777777" w:rsidR="00787B56" w:rsidRPr="00F70E96" w:rsidRDefault="00787B56" w:rsidP="00787B56">
            <w:pPr>
              <w:rPr>
                <w:b/>
                <w:sz w:val="22"/>
              </w:rPr>
            </w:pPr>
            <w:r w:rsidRPr="00F70E96">
              <w:rPr>
                <w:b/>
                <w:sz w:val="22"/>
              </w:rPr>
              <w:t xml:space="preserve">Role                                                  </w:t>
            </w:r>
          </w:p>
        </w:tc>
        <w:tc>
          <w:tcPr>
            <w:tcW w:w="1170" w:type="dxa"/>
            <w:gridSpan w:val="2"/>
          </w:tcPr>
          <w:p w14:paraId="7C080FC9" w14:textId="77777777" w:rsidR="00787B56" w:rsidRPr="00F70E96" w:rsidRDefault="00787B56" w:rsidP="00787B56">
            <w:pPr>
              <w:jc w:val="center"/>
              <w:rPr>
                <w:b/>
                <w:sz w:val="22"/>
              </w:rPr>
            </w:pPr>
            <w:r w:rsidRPr="00F70E96">
              <w:rPr>
                <w:b/>
                <w:sz w:val="22"/>
              </w:rPr>
              <w:t>Add</w:t>
            </w:r>
          </w:p>
        </w:tc>
        <w:tc>
          <w:tcPr>
            <w:tcW w:w="1080" w:type="dxa"/>
            <w:gridSpan w:val="2"/>
          </w:tcPr>
          <w:p w14:paraId="5C52876E" w14:textId="77777777" w:rsidR="00787B56" w:rsidRPr="00F70E96" w:rsidRDefault="00787B56" w:rsidP="00787B56">
            <w:pPr>
              <w:jc w:val="center"/>
              <w:rPr>
                <w:b/>
                <w:sz w:val="22"/>
              </w:rPr>
            </w:pPr>
            <w:r w:rsidRPr="00F70E96">
              <w:rPr>
                <w:b/>
                <w:sz w:val="22"/>
              </w:rPr>
              <w:t>Delete</w:t>
            </w:r>
          </w:p>
        </w:tc>
        <w:tc>
          <w:tcPr>
            <w:tcW w:w="3420" w:type="dxa"/>
            <w:gridSpan w:val="2"/>
          </w:tcPr>
          <w:p w14:paraId="65227913" w14:textId="77777777" w:rsidR="00787B56" w:rsidRPr="00F70E96" w:rsidRDefault="00787B56">
            <w:pPr>
              <w:rPr>
                <w:b/>
                <w:sz w:val="22"/>
              </w:rPr>
            </w:pPr>
            <w:r w:rsidRPr="00F70E96">
              <w:rPr>
                <w:b/>
                <w:sz w:val="22"/>
              </w:rPr>
              <w:t>Role</w:t>
            </w:r>
          </w:p>
        </w:tc>
        <w:tc>
          <w:tcPr>
            <w:tcW w:w="990" w:type="dxa"/>
          </w:tcPr>
          <w:p w14:paraId="768BC03D" w14:textId="77777777" w:rsidR="00787B56" w:rsidRPr="00F70E96" w:rsidRDefault="00787B56" w:rsidP="00787B56">
            <w:pPr>
              <w:jc w:val="center"/>
              <w:rPr>
                <w:b/>
                <w:sz w:val="22"/>
              </w:rPr>
            </w:pPr>
            <w:r w:rsidRPr="00F70E96">
              <w:rPr>
                <w:b/>
                <w:sz w:val="22"/>
              </w:rPr>
              <w:t>Add</w:t>
            </w:r>
          </w:p>
        </w:tc>
        <w:tc>
          <w:tcPr>
            <w:tcW w:w="1098" w:type="dxa"/>
          </w:tcPr>
          <w:p w14:paraId="6A5AEB67" w14:textId="77777777" w:rsidR="00787B56" w:rsidRPr="00F70E96" w:rsidRDefault="00787B56" w:rsidP="00787B56">
            <w:pPr>
              <w:jc w:val="center"/>
              <w:rPr>
                <w:b/>
                <w:sz w:val="22"/>
              </w:rPr>
            </w:pPr>
            <w:r w:rsidRPr="00F70E96">
              <w:rPr>
                <w:b/>
                <w:sz w:val="22"/>
              </w:rPr>
              <w:t>Delete</w:t>
            </w:r>
          </w:p>
        </w:tc>
      </w:tr>
      <w:tr w:rsidR="00994FD0" w14:paraId="54AA52B9" w14:textId="77777777" w:rsidTr="00CF1E67">
        <w:trPr>
          <w:gridAfter w:val="1"/>
          <w:wAfter w:w="7" w:type="dxa"/>
        </w:trPr>
        <w:tc>
          <w:tcPr>
            <w:tcW w:w="3258" w:type="dxa"/>
            <w:gridSpan w:val="3"/>
          </w:tcPr>
          <w:p w14:paraId="220B447D" w14:textId="77777777" w:rsidR="00994FD0" w:rsidRDefault="00994FD0" w:rsidP="00787B56">
            <w:pPr>
              <w:rPr>
                <w:sz w:val="22"/>
              </w:rPr>
            </w:pPr>
            <w:r>
              <w:rPr>
                <w:sz w:val="22"/>
              </w:rPr>
              <w:t>Distributor Operator</w:t>
            </w:r>
          </w:p>
        </w:tc>
        <w:tc>
          <w:tcPr>
            <w:tcW w:w="1170" w:type="dxa"/>
            <w:gridSpan w:val="2"/>
          </w:tcPr>
          <w:p w14:paraId="112487B2" w14:textId="152DE743" w:rsidR="0078681E" w:rsidRPr="0078681E" w:rsidRDefault="0078681E" w:rsidP="0078681E">
            <w:pPr>
              <w:jc w:val="center"/>
              <w:rPr>
                <w:sz w:val="20"/>
                <w:szCs w:val="20"/>
              </w:rPr>
            </w:pPr>
            <w:r w:rsidRPr="0078681E">
              <w:rPr>
                <w:sz w:val="20"/>
                <w:szCs w:val="20"/>
              </w:rPr>
              <w:t>{% if do</w:t>
            </w:r>
            <w:r w:rsidR="00B835C9">
              <w:rPr>
                <w:sz w:val="20"/>
                <w:szCs w:val="20"/>
              </w:rPr>
              <w:t xml:space="preserve"> == “true”</w:t>
            </w:r>
            <w:r w:rsidRPr="0078681E">
              <w:rPr>
                <w:sz w:val="20"/>
                <w:szCs w:val="20"/>
              </w:rPr>
              <w:t xml:space="preserve"> %}</w:t>
            </w:r>
          </w:p>
          <w:p w14:paraId="41766C7D" w14:textId="284D6636" w:rsidR="0078681E" w:rsidRPr="0078681E" w:rsidRDefault="00E963F4" w:rsidP="007868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  <w:p w14:paraId="772CD36B" w14:textId="77777777" w:rsidR="0078681E" w:rsidRPr="0078681E" w:rsidRDefault="0078681E" w:rsidP="0078681E">
            <w:pPr>
              <w:jc w:val="center"/>
              <w:rPr>
                <w:sz w:val="20"/>
                <w:szCs w:val="20"/>
              </w:rPr>
            </w:pPr>
            <w:r w:rsidRPr="0078681E">
              <w:rPr>
                <w:sz w:val="20"/>
                <w:szCs w:val="20"/>
              </w:rPr>
              <w:t>{% else %}</w:t>
            </w:r>
          </w:p>
          <w:p w14:paraId="0DB7B22D" w14:textId="2EA6BB50" w:rsidR="0078681E" w:rsidRPr="0078681E" w:rsidRDefault="00E963F4" w:rsidP="0078681E">
            <w:pPr>
              <w:jc w:val="center"/>
              <w:rPr>
                <w:sz w:val="20"/>
                <w:szCs w:val="20"/>
              </w:rPr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  <w:p w14:paraId="254F365F" w14:textId="5B3B1707" w:rsidR="00994FD0" w:rsidRDefault="0078681E" w:rsidP="0078681E">
            <w:pPr>
              <w:jc w:val="center"/>
            </w:pPr>
            <w:r w:rsidRPr="0078681E">
              <w:rPr>
                <w:sz w:val="20"/>
                <w:szCs w:val="20"/>
              </w:rPr>
              <w:t>{% endif %}</w:t>
            </w:r>
          </w:p>
        </w:tc>
        <w:tc>
          <w:tcPr>
            <w:tcW w:w="1080" w:type="dxa"/>
            <w:gridSpan w:val="2"/>
          </w:tcPr>
          <w:p w14:paraId="6AE58E82" w14:textId="77777777" w:rsidR="00994FD0" w:rsidRDefault="00994FD0" w:rsidP="00994FD0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gridSpan w:val="2"/>
          </w:tcPr>
          <w:p w14:paraId="039913AE" w14:textId="77777777" w:rsidR="00994FD0" w:rsidRDefault="00994FD0">
            <w:pPr>
              <w:rPr>
                <w:sz w:val="22"/>
              </w:rPr>
            </w:pPr>
            <w:r>
              <w:rPr>
                <w:sz w:val="22"/>
              </w:rPr>
              <w:t>Application Support</w:t>
            </w:r>
            <w:r w:rsidR="00F56D9F">
              <w:rPr>
                <w:sz w:val="22"/>
              </w:rPr>
              <w:t xml:space="preserve"> </w:t>
            </w:r>
            <w:r>
              <w:rPr>
                <w:sz w:val="22"/>
              </w:rPr>
              <w:t>(Read Access)</w:t>
            </w:r>
          </w:p>
        </w:tc>
        <w:tc>
          <w:tcPr>
            <w:tcW w:w="990" w:type="dxa"/>
          </w:tcPr>
          <w:p w14:paraId="2294B6D4" w14:textId="77777777" w:rsidR="00994FD0" w:rsidRDefault="00994FD0" w:rsidP="0074221E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1098" w:type="dxa"/>
          </w:tcPr>
          <w:p w14:paraId="3E36BAD5" w14:textId="77777777" w:rsidR="00994FD0" w:rsidRDefault="00994FD0" w:rsidP="0074221E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</w:tr>
      <w:tr w:rsidR="00994FD0" w14:paraId="5927159D" w14:textId="77777777" w:rsidTr="00CF1E67">
        <w:trPr>
          <w:gridAfter w:val="1"/>
          <w:wAfter w:w="7" w:type="dxa"/>
        </w:trPr>
        <w:tc>
          <w:tcPr>
            <w:tcW w:w="3258" w:type="dxa"/>
            <w:gridSpan w:val="3"/>
          </w:tcPr>
          <w:p w14:paraId="253458C7" w14:textId="77777777" w:rsidR="00994FD0" w:rsidRDefault="00994FD0" w:rsidP="00787B56">
            <w:pPr>
              <w:rPr>
                <w:sz w:val="22"/>
              </w:rPr>
            </w:pPr>
            <w:r>
              <w:rPr>
                <w:sz w:val="22"/>
              </w:rPr>
              <w:t>Distributor Warehouse</w:t>
            </w:r>
          </w:p>
        </w:tc>
        <w:tc>
          <w:tcPr>
            <w:tcW w:w="1170" w:type="dxa"/>
            <w:gridSpan w:val="2"/>
          </w:tcPr>
          <w:p w14:paraId="643E8E67" w14:textId="77777777" w:rsidR="00994FD0" w:rsidRDefault="00994FD0" w:rsidP="00994FD0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1080" w:type="dxa"/>
            <w:gridSpan w:val="2"/>
          </w:tcPr>
          <w:p w14:paraId="4EE9E387" w14:textId="77777777" w:rsidR="00994FD0" w:rsidRDefault="00994FD0" w:rsidP="00994FD0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gridSpan w:val="2"/>
          </w:tcPr>
          <w:p w14:paraId="7DCA9146" w14:textId="77777777" w:rsidR="00994FD0" w:rsidRDefault="00994FD0">
            <w:pPr>
              <w:rPr>
                <w:sz w:val="22"/>
              </w:rPr>
            </w:pPr>
            <w:r>
              <w:rPr>
                <w:sz w:val="22"/>
              </w:rPr>
              <w:t>System Admin</w:t>
            </w:r>
            <w:r w:rsidR="00F56D9F">
              <w:rPr>
                <w:sz w:val="22"/>
              </w:rPr>
              <w:t xml:space="preserve"> </w:t>
            </w:r>
            <w:r>
              <w:rPr>
                <w:sz w:val="22"/>
              </w:rPr>
              <w:t>(BASIS)</w:t>
            </w:r>
          </w:p>
        </w:tc>
        <w:tc>
          <w:tcPr>
            <w:tcW w:w="990" w:type="dxa"/>
          </w:tcPr>
          <w:p w14:paraId="5F342576" w14:textId="77777777" w:rsidR="00994FD0" w:rsidRDefault="00994FD0" w:rsidP="0074221E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1098" w:type="dxa"/>
          </w:tcPr>
          <w:p w14:paraId="6E8E0372" w14:textId="77777777" w:rsidR="00994FD0" w:rsidRDefault="00994FD0" w:rsidP="0074221E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</w:tr>
      <w:tr w:rsidR="0013419A" w14:paraId="5A2218D8" w14:textId="77777777" w:rsidTr="00CF1E67">
        <w:trPr>
          <w:gridAfter w:val="1"/>
          <w:wAfter w:w="7" w:type="dxa"/>
        </w:trPr>
        <w:tc>
          <w:tcPr>
            <w:tcW w:w="3258" w:type="dxa"/>
            <w:gridSpan w:val="3"/>
          </w:tcPr>
          <w:p w14:paraId="4B7502C6" w14:textId="77777777" w:rsidR="0013419A" w:rsidRDefault="0013419A" w:rsidP="0013419A">
            <w:pPr>
              <w:rPr>
                <w:sz w:val="22"/>
              </w:rPr>
            </w:pPr>
            <w:r>
              <w:rPr>
                <w:sz w:val="22"/>
              </w:rPr>
              <w:t>Distributor Finance</w:t>
            </w:r>
          </w:p>
        </w:tc>
        <w:tc>
          <w:tcPr>
            <w:tcW w:w="1170" w:type="dxa"/>
            <w:gridSpan w:val="2"/>
          </w:tcPr>
          <w:p w14:paraId="62F83E7E" w14:textId="1798DAEE" w:rsidR="0013419A" w:rsidRDefault="00062B90" w:rsidP="0013419A">
            <w:pPr>
              <w:jc w:val="center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80" w:type="dxa"/>
            <w:gridSpan w:val="2"/>
          </w:tcPr>
          <w:p w14:paraId="68825C6F" w14:textId="77777777" w:rsidR="0013419A" w:rsidRDefault="0013419A" w:rsidP="0013419A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gridSpan w:val="2"/>
          </w:tcPr>
          <w:p w14:paraId="6C210768" w14:textId="77777777" w:rsidR="0013419A" w:rsidRDefault="0013419A" w:rsidP="0013419A">
            <w:pPr>
              <w:rPr>
                <w:sz w:val="22"/>
              </w:rPr>
            </w:pPr>
            <w:r w:rsidRPr="00FE75B1">
              <w:rPr>
                <w:sz w:val="22"/>
                <w:highlight w:val="yellow"/>
              </w:rPr>
              <w:t>FSS/M</w:t>
            </w:r>
          </w:p>
        </w:tc>
        <w:tc>
          <w:tcPr>
            <w:tcW w:w="990" w:type="dxa"/>
          </w:tcPr>
          <w:p w14:paraId="05E8C357" w14:textId="1FACC6C1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78681E">
              <w:rPr>
                <w:sz w:val="20"/>
                <w:szCs w:val="20"/>
              </w:rPr>
              <w:t xml:space="preserve">{% if </w:t>
            </w:r>
            <w:proofErr w:type="spellStart"/>
            <w:r>
              <w:rPr>
                <w:sz w:val="20"/>
                <w:szCs w:val="20"/>
              </w:rPr>
              <w:t>fss</w:t>
            </w:r>
            <w:proofErr w:type="spellEnd"/>
            <w:r>
              <w:rPr>
                <w:sz w:val="20"/>
                <w:szCs w:val="20"/>
              </w:rPr>
              <w:t xml:space="preserve"> == “true”</w:t>
            </w:r>
            <w:r w:rsidRPr="0078681E">
              <w:rPr>
                <w:sz w:val="20"/>
                <w:szCs w:val="20"/>
              </w:rPr>
              <w:t xml:space="preserve"> %}</w:t>
            </w:r>
          </w:p>
          <w:p w14:paraId="4D9A8C37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  <w:p w14:paraId="3D01E8E1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78681E">
              <w:rPr>
                <w:sz w:val="20"/>
                <w:szCs w:val="20"/>
              </w:rPr>
              <w:t>{% else %}</w:t>
            </w:r>
          </w:p>
          <w:p w14:paraId="0D4FE3D9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  <w:p w14:paraId="4A260F00" w14:textId="4CE4A2B8" w:rsidR="0013419A" w:rsidRDefault="0027597B" w:rsidP="0027597B">
            <w:pPr>
              <w:jc w:val="center"/>
              <w:rPr>
                <w:sz w:val="22"/>
              </w:rPr>
            </w:pPr>
            <w:r w:rsidRPr="0078681E">
              <w:rPr>
                <w:sz w:val="20"/>
                <w:szCs w:val="20"/>
              </w:rPr>
              <w:t>{% endif %}</w:t>
            </w:r>
          </w:p>
        </w:tc>
        <w:tc>
          <w:tcPr>
            <w:tcW w:w="1098" w:type="dxa"/>
          </w:tcPr>
          <w:p w14:paraId="311A5455" w14:textId="5B61F479" w:rsidR="00E419ED" w:rsidRDefault="00E419ED" w:rsidP="00E419ED">
            <w:pPr>
              <w:rPr>
                <w:sz w:val="22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</w:tr>
      <w:tr w:rsidR="0013419A" w14:paraId="4473436C" w14:textId="77777777" w:rsidTr="00CF1E67">
        <w:trPr>
          <w:gridAfter w:val="1"/>
          <w:wAfter w:w="7" w:type="dxa"/>
        </w:trPr>
        <w:tc>
          <w:tcPr>
            <w:tcW w:w="3258" w:type="dxa"/>
            <w:gridSpan w:val="3"/>
          </w:tcPr>
          <w:p w14:paraId="691FF9BF" w14:textId="77777777" w:rsidR="0013419A" w:rsidRDefault="0013419A" w:rsidP="0013419A">
            <w:pPr>
              <w:rPr>
                <w:sz w:val="22"/>
              </w:rPr>
            </w:pPr>
            <w:r>
              <w:rPr>
                <w:sz w:val="22"/>
              </w:rPr>
              <w:t>Distributor Supervisor</w:t>
            </w:r>
          </w:p>
        </w:tc>
        <w:tc>
          <w:tcPr>
            <w:tcW w:w="1170" w:type="dxa"/>
            <w:gridSpan w:val="2"/>
          </w:tcPr>
          <w:p w14:paraId="2400C7CF" w14:textId="4FABBEC6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78681E">
              <w:rPr>
                <w:sz w:val="20"/>
                <w:szCs w:val="20"/>
              </w:rPr>
              <w:t>{% if d</w:t>
            </w:r>
            <w:r>
              <w:rPr>
                <w:sz w:val="20"/>
                <w:szCs w:val="20"/>
              </w:rPr>
              <w:t>s == “true”</w:t>
            </w:r>
            <w:r w:rsidRPr="0078681E">
              <w:rPr>
                <w:sz w:val="20"/>
                <w:szCs w:val="20"/>
              </w:rPr>
              <w:t xml:space="preserve"> %}</w:t>
            </w:r>
          </w:p>
          <w:p w14:paraId="4CFE1668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  <w:p w14:paraId="4AAE7530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78681E">
              <w:rPr>
                <w:sz w:val="20"/>
                <w:szCs w:val="20"/>
              </w:rPr>
              <w:t>{% else %}</w:t>
            </w:r>
          </w:p>
          <w:p w14:paraId="21D29160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  <w:p w14:paraId="0ABD0814" w14:textId="261FC8AC" w:rsidR="0013419A" w:rsidRDefault="0027597B" w:rsidP="0027597B">
            <w:pPr>
              <w:jc w:val="center"/>
            </w:pPr>
            <w:r w:rsidRPr="0078681E">
              <w:rPr>
                <w:sz w:val="20"/>
                <w:szCs w:val="20"/>
              </w:rPr>
              <w:t>{% endif %}</w:t>
            </w:r>
          </w:p>
        </w:tc>
        <w:tc>
          <w:tcPr>
            <w:tcW w:w="1080" w:type="dxa"/>
            <w:gridSpan w:val="2"/>
          </w:tcPr>
          <w:p w14:paraId="10EBAC21" w14:textId="77777777" w:rsidR="0013419A" w:rsidRDefault="0013419A" w:rsidP="0013419A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gridSpan w:val="2"/>
          </w:tcPr>
          <w:p w14:paraId="3C371EB1" w14:textId="77777777" w:rsidR="0013419A" w:rsidRPr="00260577" w:rsidRDefault="00260577" w:rsidP="0013419A">
            <w:pPr>
              <w:rPr>
                <w:sz w:val="22"/>
                <w:highlight w:val="yellow"/>
              </w:rPr>
            </w:pPr>
            <w:r w:rsidRPr="00260577">
              <w:rPr>
                <w:sz w:val="22"/>
                <w:highlight w:val="yellow"/>
              </w:rPr>
              <w:t>ISR REPORTS SUPERVISOR</w:t>
            </w:r>
          </w:p>
        </w:tc>
        <w:tc>
          <w:tcPr>
            <w:tcW w:w="990" w:type="dxa"/>
          </w:tcPr>
          <w:p w14:paraId="4DA34C2C" w14:textId="3823F5D1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78681E">
              <w:rPr>
                <w:sz w:val="20"/>
                <w:szCs w:val="20"/>
              </w:rPr>
              <w:t xml:space="preserve">{% if </w:t>
            </w:r>
            <w:proofErr w:type="spellStart"/>
            <w:r>
              <w:rPr>
                <w:sz w:val="20"/>
                <w:szCs w:val="20"/>
              </w:rPr>
              <w:t>isr</w:t>
            </w:r>
            <w:proofErr w:type="spellEnd"/>
            <w:r>
              <w:rPr>
                <w:sz w:val="20"/>
                <w:szCs w:val="20"/>
              </w:rPr>
              <w:t xml:space="preserve"> == “true”</w:t>
            </w:r>
            <w:r w:rsidRPr="0078681E">
              <w:rPr>
                <w:sz w:val="20"/>
                <w:szCs w:val="20"/>
              </w:rPr>
              <w:t xml:space="preserve"> %}</w:t>
            </w:r>
          </w:p>
          <w:p w14:paraId="0CAE21FC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  <w:p w14:paraId="0F5A668A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78681E">
              <w:rPr>
                <w:sz w:val="20"/>
                <w:szCs w:val="20"/>
              </w:rPr>
              <w:t>{% else %}</w:t>
            </w:r>
          </w:p>
          <w:p w14:paraId="1A1C7322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  <w:p w14:paraId="29A148B0" w14:textId="50799F44" w:rsidR="0013419A" w:rsidRPr="00260577" w:rsidRDefault="0027597B" w:rsidP="0027597B">
            <w:pPr>
              <w:jc w:val="center"/>
              <w:rPr>
                <w:sz w:val="22"/>
                <w:highlight w:val="yellow"/>
              </w:rPr>
            </w:pPr>
            <w:r w:rsidRPr="0078681E">
              <w:rPr>
                <w:sz w:val="20"/>
                <w:szCs w:val="20"/>
              </w:rPr>
              <w:t>{% endif %}</w:t>
            </w:r>
          </w:p>
        </w:tc>
        <w:tc>
          <w:tcPr>
            <w:tcW w:w="1098" w:type="dxa"/>
          </w:tcPr>
          <w:p w14:paraId="2B6E605B" w14:textId="57ECB6F3" w:rsidR="0013419A" w:rsidRDefault="00E419ED" w:rsidP="0013419A">
            <w:pPr>
              <w:jc w:val="center"/>
              <w:rPr>
                <w:sz w:val="22"/>
              </w:rPr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</w:tr>
      <w:tr w:rsidR="00B6636D" w14:paraId="29401C6B" w14:textId="77777777" w:rsidTr="00CF1E67">
        <w:trPr>
          <w:gridAfter w:val="1"/>
          <w:wAfter w:w="7" w:type="dxa"/>
        </w:trPr>
        <w:tc>
          <w:tcPr>
            <w:tcW w:w="3258" w:type="dxa"/>
            <w:gridSpan w:val="3"/>
          </w:tcPr>
          <w:p w14:paraId="14EE6133" w14:textId="77777777" w:rsidR="00B6636D" w:rsidRDefault="00B6636D" w:rsidP="00B6636D">
            <w:pPr>
              <w:rPr>
                <w:sz w:val="22"/>
              </w:rPr>
            </w:pPr>
            <w:r>
              <w:rPr>
                <w:sz w:val="22"/>
              </w:rPr>
              <w:t>CD DT Executive</w:t>
            </w:r>
          </w:p>
        </w:tc>
        <w:tc>
          <w:tcPr>
            <w:tcW w:w="1170" w:type="dxa"/>
            <w:gridSpan w:val="2"/>
          </w:tcPr>
          <w:p w14:paraId="66B7BC5F" w14:textId="613026DD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78681E">
              <w:rPr>
                <w:sz w:val="20"/>
                <w:szCs w:val="20"/>
              </w:rPr>
              <w:t xml:space="preserve">{% if </w:t>
            </w:r>
            <w:proofErr w:type="spellStart"/>
            <w:r>
              <w:rPr>
                <w:sz w:val="20"/>
                <w:szCs w:val="20"/>
              </w:rPr>
              <w:t>cdt</w:t>
            </w:r>
            <w:proofErr w:type="spellEnd"/>
            <w:r>
              <w:rPr>
                <w:sz w:val="20"/>
                <w:szCs w:val="20"/>
              </w:rPr>
              <w:t xml:space="preserve"> == “true”</w:t>
            </w:r>
            <w:r w:rsidRPr="0078681E">
              <w:rPr>
                <w:sz w:val="20"/>
                <w:szCs w:val="20"/>
              </w:rPr>
              <w:t xml:space="preserve"> %}</w:t>
            </w:r>
          </w:p>
          <w:p w14:paraId="31C275AF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  <w:p w14:paraId="0C298701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78681E">
              <w:rPr>
                <w:sz w:val="20"/>
                <w:szCs w:val="20"/>
              </w:rPr>
              <w:t>{% else %}</w:t>
            </w:r>
          </w:p>
          <w:p w14:paraId="302CEF55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  <w:p w14:paraId="1813A8A3" w14:textId="46E64BAC" w:rsidR="00B6636D" w:rsidRDefault="0027597B" w:rsidP="0027597B">
            <w:pPr>
              <w:jc w:val="center"/>
            </w:pPr>
            <w:r w:rsidRPr="0078681E">
              <w:rPr>
                <w:sz w:val="20"/>
                <w:szCs w:val="20"/>
              </w:rPr>
              <w:t>{% endif %}</w:t>
            </w:r>
          </w:p>
        </w:tc>
        <w:tc>
          <w:tcPr>
            <w:tcW w:w="1080" w:type="dxa"/>
            <w:gridSpan w:val="2"/>
          </w:tcPr>
          <w:p w14:paraId="45393727" w14:textId="77777777" w:rsidR="00B6636D" w:rsidRDefault="00B6636D" w:rsidP="00B6636D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gridSpan w:val="2"/>
          </w:tcPr>
          <w:p w14:paraId="3F05A703" w14:textId="77777777" w:rsidR="00B6636D" w:rsidRPr="008B5D87" w:rsidRDefault="00B6636D" w:rsidP="00B6636D">
            <w:pPr>
              <w:rPr>
                <w:sz w:val="22"/>
                <w:highlight w:val="yellow"/>
              </w:rPr>
            </w:pPr>
            <w:r w:rsidRPr="008B5D87">
              <w:rPr>
                <w:sz w:val="22"/>
                <w:highlight w:val="yellow"/>
              </w:rPr>
              <w:t>CST PROMOTIONS</w:t>
            </w:r>
          </w:p>
        </w:tc>
        <w:tc>
          <w:tcPr>
            <w:tcW w:w="990" w:type="dxa"/>
          </w:tcPr>
          <w:p w14:paraId="70A92FEB" w14:textId="0BF48F56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78681E">
              <w:rPr>
                <w:sz w:val="20"/>
                <w:szCs w:val="20"/>
              </w:rPr>
              <w:t xml:space="preserve">{% if </w:t>
            </w:r>
            <w:r>
              <w:rPr>
                <w:sz w:val="20"/>
                <w:szCs w:val="20"/>
              </w:rPr>
              <w:t>cst == “true”</w:t>
            </w:r>
            <w:r w:rsidRPr="0078681E">
              <w:rPr>
                <w:sz w:val="20"/>
                <w:szCs w:val="20"/>
              </w:rPr>
              <w:t xml:space="preserve"> %}</w:t>
            </w:r>
          </w:p>
          <w:p w14:paraId="25A04E66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  <w:p w14:paraId="11EC547B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78681E">
              <w:rPr>
                <w:sz w:val="20"/>
                <w:szCs w:val="20"/>
              </w:rPr>
              <w:t>{% else %}</w:t>
            </w:r>
          </w:p>
          <w:p w14:paraId="3271B9B7" w14:textId="77777777" w:rsidR="0027597B" w:rsidRPr="0078681E" w:rsidRDefault="0027597B" w:rsidP="0027597B">
            <w:pPr>
              <w:jc w:val="center"/>
              <w:rPr>
                <w:sz w:val="20"/>
                <w:szCs w:val="20"/>
              </w:rPr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  <w:p w14:paraId="56E501BE" w14:textId="4FEE82D0" w:rsidR="00B6636D" w:rsidRPr="008B5D87" w:rsidRDefault="0027597B" w:rsidP="0027597B">
            <w:pPr>
              <w:jc w:val="center"/>
              <w:rPr>
                <w:sz w:val="22"/>
                <w:highlight w:val="yellow"/>
              </w:rPr>
            </w:pPr>
            <w:r w:rsidRPr="0078681E">
              <w:rPr>
                <w:sz w:val="20"/>
                <w:szCs w:val="20"/>
              </w:rPr>
              <w:t>{% endif %}</w:t>
            </w:r>
          </w:p>
        </w:tc>
        <w:tc>
          <w:tcPr>
            <w:tcW w:w="1098" w:type="dxa"/>
          </w:tcPr>
          <w:p w14:paraId="2A80C631" w14:textId="2F335ED2" w:rsidR="00B6636D" w:rsidRDefault="00E419ED" w:rsidP="00B6636D">
            <w:pPr>
              <w:jc w:val="center"/>
              <w:rPr>
                <w:sz w:val="22"/>
              </w:rPr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</w:tr>
      <w:tr w:rsidR="00B6636D" w14:paraId="0054562B" w14:textId="77777777" w:rsidTr="00CF1E67">
        <w:trPr>
          <w:gridAfter w:val="1"/>
          <w:wAfter w:w="7" w:type="dxa"/>
        </w:trPr>
        <w:tc>
          <w:tcPr>
            <w:tcW w:w="3258" w:type="dxa"/>
            <w:gridSpan w:val="3"/>
          </w:tcPr>
          <w:p w14:paraId="1B8F0DD0" w14:textId="77777777" w:rsidR="00B6636D" w:rsidRDefault="00B6636D" w:rsidP="00B6636D">
            <w:pPr>
              <w:rPr>
                <w:sz w:val="22"/>
              </w:rPr>
            </w:pPr>
            <w:r>
              <w:rPr>
                <w:sz w:val="22"/>
              </w:rPr>
              <w:t>CD Area Sales Manager</w:t>
            </w:r>
          </w:p>
        </w:tc>
        <w:tc>
          <w:tcPr>
            <w:tcW w:w="1170" w:type="dxa"/>
            <w:gridSpan w:val="2"/>
          </w:tcPr>
          <w:p w14:paraId="5A11AF57" w14:textId="250104EC" w:rsidR="00B6636D" w:rsidRDefault="00B6636D" w:rsidP="00B6636D">
            <w:pPr>
              <w:jc w:val="center"/>
            </w:pPr>
            <w:r w:rsidRPr="005F7176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7176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5F7176">
              <w:rPr>
                <w:sz w:val="20"/>
                <w:szCs w:val="20"/>
              </w:rPr>
              <w:fldChar w:fldCharType="end"/>
            </w:r>
          </w:p>
        </w:tc>
        <w:tc>
          <w:tcPr>
            <w:tcW w:w="1080" w:type="dxa"/>
            <w:gridSpan w:val="2"/>
          </w:tcPr>
          <w:p w14:paraId="73808115" w14:textId="79CA7FE4" w:rsidR="00B6636D" w:rsidRDefault="00B6636D" w:rsidP="00B6636D">
            <w:pPr>
              <w:jc w:val="center"/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gridSpan w:val="2"/>
          </w:tcPr>
          <w:p w14:paraId="23E4F2B9" w14:textId="00925D78" w:rsidR="00B6636D" w:rsidRDefault="00B6636D" w:rsidP="00B6636D">
            <w:pPr>
              <w:rPr>
                <w:sz w:val="22"/>
              </w:rPr>
            </w:pPr>
          </w:p>
        </w:tc>
        <w:tc>
          <w:tcPr>
            <w:tcW w:w="990" w:type="dxa"/>
          </w:tcPr>
          <w:p w14:paraId="214072DC" w14:textId="77777777" w:rsidR="00B6636D" w:rsidRDefault="00B6636D" w:rsidP="00B6636D">
            <w:pPr>
              <w:jc w:val="center"/>
              <w:rPr>
                <w:sz w:val="22"/>
              </w:rPr>
            </w:pPr>
          </w:p>
        </w:tc>
        <w:tc>
          <w:tcPr>
            <w:tcW w:w="1098" w:type="dxa"/>
          </w:tcPr>
          <w:p w14:paraId="4083189F" w14:textId="77777777" w:rsidR="00B6636D" w:rsidRDefault="00B6636D" w:rsidP="00B6636D">
            <w:pPr>
              <w:jc w:val="center"/>
              <w:rPr>
                <w:sz w:val="22"/>
              </w:rPr>
            </w:pPr>
          </w:p>
        </w:tc>
      </w:tr>
      <w:tr w:rsidR="0013419A" w14:paraId="753B69B9" w14:textId="77777777" w:rsidTr="00CF1E67">
        <w:trPr>
          <w:gridAfter w:val="1"/>
          <w:wAfter w:w="7" w:type="dxa"/>
        </w:trPr>
        <w:tc>
          <w:tcPr>
            <w:tcW w:w="3258" w:type="dxa"/>
            <w:gridSpan w:val="3"/>
          </w:tcPr>
          <w:p w14:paraId="3E7A7142" w14:textId="77777777" w:rsidR="0013419A" w:rsidRDefault="0013419A" w:rsidP="0013419A">
            <w:pPr>
              <w:rPr>
                <w:sz w:val="22"/>
              </w:rPr>
            </w:pPr>
            <w:r>
              <w:rPr>
                <w:sz w:val="22"/>
              </w:rPr>
              <w:t>Central Team Master Data (CST)</w:t>
            </w:r>
          </w:p>
        </w:tc>
        <w:tc>
          <w:tcPr>
            <w:tcW w:w="1170" w:type="dxa"/>
            <w:gridSpan w:val="2"/>
          </w:tcPr>
          <w:p w14:paraId="7A57CF4F" w14:textId="77777777" w:rsidR="0013419A" w:rsidRDefault="0013419A" w:rsidP="0013419A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1080" w:type="dxa"/>
            <w:gridSpan w:val="2"/>
          </w:tcPr>
          <w:p w14:paraId="15B90C3A" w14:textId="77777777" w:rsidR="0013419A" w:rsidRDefault="0013419A" w:rsidP="0013419A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gridSpan w:val="2"/>
          </w:tcPr>
          <w:p w14:paraId="7716D094" w14:textId="77777777" w:rsidR="0013419A" w:rsidRDefault="0013419A" w:rsidP="0013419A">
            <w:pPr>
              <w:rPr>
                <w:sz w:val="22"/>
              </w:rPr>
            </w:pPr>
          </w:p>
        </w:tc>
        <w:tc>
          <w:tcPr>
            <w:tcW w:w="990" w:type="dxa"/>
          </w:tcPr>
          <w:p w14:paraId="414CB0DB" w14:textId="77777777" w:rsidR="0013419A" w:rsidRDefault="0013419A" w:rsidP="0013419A">
            <w:pPr>
              <w:jc w:val="center"/>
              <w:rPr>
                <w:sz w:val="22"/>
              </w:rPr>
            </w:pPr>
          </w:p>
        </w:tc>
        <w:tc>
          <w:tcPr>
            <w:tcW w:w="1098" w:type="dxa"/>
          </w:tcPr>
          <w:p w14:paraId="36299B66" w14:textId="77777777" w:rsidR="0013419A" w:rsidRDefault="0013419A" w:rsidP="0013419A">
            <w:pPr>
              <w:jc w:val="center"/>
              <w:rPr>
                <w:sz w:val="22"/>
              </w:rPr>
            </w:pPr>
          </w:p>
        </w:tc>
      </w:tr>
      <w:tr w:rsidR="0013419A" w14:paraId="36B400BB" w14:textId="77777777" w:rsidTr="00CF1E67">
        <w:trPr>
          <w:gridAfter w:val="1"/>
          <w:wAfter w:w="7" w:type="dxa"/>
          <w:trHeight w:val="269"/>
        </w:trPr>
        <w:tc>
          <w:tcPr>
            <w:tcW w:w="3258" w:type="dxa"/>
            <w:gridSpan w:val="3"/>
          </w:tcPr>
          <w:p w14:paraId="0353DDF7" w14:textId="77777777" w:rsidR="0013419A" w:rsidRDefault="0013419A" w:rsidP="0013419A">
            <w:pPr>
              <w:rPr>
                <w:sz w:val="22"/>
              </w:rPr>
            </w:pPr>
            <w:r>
              <w:rPr>
                <w:sz w:val="22"/>
              </w:rPr>
              <w:t>Central Team Super User</w:t>
            </w:r>
          </w:p>
        </w:tc>
        <w:tc>
          <w:tcPr>
            <w:tcW w:w="1170" w:type="dxa"/>
            <w:gridSpan w:val="2"/>
          </w:tcPr>
          <w:p w14:paraId="4376F4AB" w14:textId="77777777" w:rsidR="0013419A" w:rsidRDefault="0013419A" w:rsidP="0013419A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gridSpan w:val="2"/>
          </w:tcPr>
          <w:p w14:paraId="459516D8" w14:textId="77777777" w:rsidR="0013419A" w:rsidRDefault="0013419A" w:rsidP="0013419A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gridSpan w:val="2"/>
          </w:tcPr>
          <w:p w14:paraId="039A3B55" w14:textId="77777777" w:rsidR="0013419A" w:rsidRDefault="0013419A" w:rsidP="0013419A">
            <w:pPr>
              <w:rPr>
                <w:sz w:val="22"/>
              </w:rPr>
            </w:pPr>
          </w:p>
        </w:tc>
        <w:tc>
          <w:tcPr>
            <w:tcW w:w="990" w:type="dxa"/>
          </w:tcPr>
          <w:p w14:paraId="4EE2DDB5" w14:textId="77777777" w:rsidR="0013419A" w:rsidRDefault="0013419A" w:rsidP="0013419A">
            <w:pPr>
              <w:jc w:val="center"/>
              <w:rPr>
                <w:sz w:val="22"/>
              </w:rPr>
            </w:pPr>
          </w:p>
        </w:tc>
        <w:tc>
          <w:tcPr>
            <w:tcW w:w="1098" w:type="dxa"/>
          </w:tcPr>
          <w:p w14:paraId="70603A93" w14:textId="77777777" w:rsidR="0013419A" w:rsidRDefault="0013419A" w:rsidP="0013419A">
            <w:pPr>
              <w:jc w:val="center"/>
              <w:rPr>
                <w:sz w:val="22"/>
              </w:rPr>
            </w:pPr>
          </w:p>
        </w:tc>
      </w:tr>
      <w:tr w:rsidR="0013419A" w14:paraId="2DDD99CE" w14:textId="77777777" w:rsidTr="00CF1E67">
        <w:trPr>
          <w:gridAfter w:val="1"/>
          <w:wAfter w:w="7" w:type="dxa"/>
        </w:trPr>
        <w:tc>
          <w:tcPr>
            <w:tcW w:w="3258" w:type="dxa"/>
            <w:gridSpan w:val="3"/>
          </w:tcPr>
          <w:p w14:paraId="328CCBFE" w14:textId="77777777" w:rsidR="0013419A" w:rsidRDefault="0013419A" w:rsidP="0013419A">
            <w:pPr>
              <w:rPr>
                <w:sz w:val="22"/>
              </w:rPr>
            </w:pPr>
            <w:r>
              <w:rPr>
                <w:sz w:val="22"/>
              </w:rPr>
              <w:t>Central Team Reporter</w:t>
            </w:r>
          </w:p>
        </w:tc>
        <w:tc>
          <w:tcPr>
            <w:tcW w:w="1170" w:type="dxa"/>
            <w:gridSpan w:val="2"/>
          </w:tcPr>
          <w:p w14:paraId="5E7AA2BE" w14:textId="77777777" w:rsidR="0013419A" w:rsidRPr="00270E30" w:rsidRDefault="0013419A" w:rsidP="0013419A">
            <w:pPr>
              <w:jc w:val="center"/>
              <w:rPr>
                <w:sz w:val="20"/>
                <w:szCs w:val="20"/>
              </w:rPr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1080" w:type="dxa"/>
            <w:gridSpan w:val="2"/>
          </w:tcPr>
          <w:p w14:paraId="21C23A34" w14:textId="77777777" w:rsidR="0013419A" w:rsidRPr="00270E30" w:rsidRDefault="0013419A" w:rsidP="0013419A">
            <w:pPr>
              <w:jc w:val="center"/>
              <w:rPr>
                <w:sz w:val="20"/>
                <w:szCs w:val="20"/>
              </w:rPr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gridSpan w:val="2"/>
          </w:tcPr>
          <w:p w14:paraId="333F94F0" w14:textId="77777777" w:rsidR="0013419A" w:rsidRDefault="0013419A" w:rsidP="0013419A">
            <w:pPr>
              <w:rPr>
                <w:sz w:val="22"/>
              </w:rPr>
            </w:pPr>
          </w:p>
        </w:tc>
        <w:tc>
          <w:tcPr>
            <w:tcW w:w="990" w:type="dxa"/>
          </w:tcPr>
          <w:p w14:paraId="29418FEF" w14:textId="77777777" w:rsidR="0013419A" w:rsidRDefault="0013419A" w:rsidP="0013419A">
            <w:pPr>
              <w:jc w:val="center"/>
              <w:rPr>
                <w:sz w:val="22"/>
              </w:rPr>
            </w:pPr>
          </w:p>
        </w:tc>
        <w:tc>
          <w:tcPr>
            <w:tcW w:w="1098" w:type="dxa"/>
          </w:tcPr>
          <w:p w14:paraId="533B8802" w14:textId="77777777" w:rsidR="0013419A" w:rsidRDefault="0013419A" w:rsidP="0013419A">
            <w:pPr>
              <w:jc w:val="center"/>
              <w:rPr>
                <w:sz w:val="22"/>
              </w:rPr>
            </w:pPr>
          </w:p>
        </w:tc>
      </w:tr>
      <w:tr w:rsidR="0013419A" w14:paraId="78CAF0C3" w14:textId="77777777" w:rsidTr="00CF1E67">
        <w:trPr>
          <w:gridAfter w:val="1"/>
          <w:wAfter w:w="7" w:type="dxa"/>
        </w:trPr>
        <w:tc>
          <w:tcPr>
            <w:tcW w:w="3258" w:type="dxa"/>
            <w:gridSpan w:val="3"/>
          </w:tcPr>
          <w:p w14:paraId="29624EF3" w14:textId="77777777" w:rsidR="0013419A" w:rsidRDefault="0013419A" w:rsidP="0013419A">
            <w:pPr>
              <w:rPr>
                <w:sz w:val="22"/>
              </w:rPr>
            </w:pPr>
            <w:r>
              <w:rPr>
                <w:sz w:val="22"/>
              </w:rPr>
              <w:t>Promotion Sales Operation Team</w:t>
            </w:r>
          </w:p>
        </w:tc>
        <w:tc>
          <w:tcPr>
            <w:tcW w:w="1170" w:type="dxa"/>
            <w:gridSpan w:val="2"/>
          </w:tcPr>
          <w:p w14:paraId="3B7B9552" w14:textId="77777777" w:rsidR="0013419A" w:rsidRDefault="0013419A" w:rsidP="0013419A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1080" w:type="dxa"/>
            <w:gridSpan w:val="2"/>
          </w:tcPr>
          <w:p w14:paraId="0F1C4ADA" w14:textId="77777777" w:rsidR="0013419A" w:rsidRDefault="0013419A" w:rsidP="0013419A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gridSpan w:val="2"/>
          </w:tcPr>
          <w:p w14:paraId="4B703B6D" w14:textId="77777777" w:rsidR="0013419A" w:rsidRDefault="0013419A" w:rsidP="0013419A">
            <w:pPr>
              <w:rPr>
                <w:sz w:val="22"/>
              </w:rPr>
            </w:pPr>
          </w:p>
        </w:tc>
        <w:tc>
          <w:tcPr>
            <w:tcW w:w="990" w:type="dxa"/>
          </w:tcPr>
          <w:p w14:paraId="2BA4A136" w14:textId="77777777" w:rsidR="0013419A" w:rsidRDefault="0013419A" w:rsidP="0013419A">
            <w:pPr>
              <w:jc w:val="center"/>
              <w:rPr>
                <w:sz w:val="22"/>
              </w:rPr>
            </w:pPr>
          </w:p>
        </w:tc>
        <w:tc>
          <w:tcPr>
            <w:tcW w:w="1098" w:type="dxa"/>
          </w:tcPr>
          <w:p w14:paraId="65C95B93" w14:textId="77777777" w:rsidR="0013419A" w:rsidRDefault="0013419A" w:rsidP="0013419A">
            <w:pPr>
              <w:jc w:val="center"/>
              <w:rPr>
                <w:sz w:val="22"/>
              </w:rPr>
            </w:pPr>
          </w:p>
        </w:tc>
      </w:tr>
      <w:tr w:rsidR="0013419A" w14:paraId="458D01DC" w14:textId="77777777" w:rsidTr="00CF1E67">
        <w:trPr>
          <w:gridAfter w:val="1"/>
          <w:wAfter w:w="7" w:type="dxa"/>
        </w:trPr>
        <w:tc>
          <w:tcPr>
            <w:tcW w:w="3258" w:type="dxa"/>
            <w:gridSpan w:val="3"/>
          </w:tcPr>
          <w:p w14:paraId="1C836B4B" w14:textId="77777777" w:rsidR="0013419A" w:rsidRDefault="0013419A" w:rsidP="0013419A">
            <w:pPr>
              <w:rPr>
                <w:sz w:val="22"/>
              </w:rPr>
            </w:pPr>
            <w:r>
              <w:rPr>
                <w:sz w:val="22"/>
              </w:rPr>
              <w:t>L1 Support</w:t>
            </w:r>
          </w:p>
        </w:tc>
        <w:tc>
          <w:tcPr>
            <w:tcW w:w="1170" w:type="dxa"/>
            <w:gridSpan w:val="2"/>
          </w:tcPr>
          <w:p w14:paraId="78B7D8DC" w14:textId="77777777" w:rsidR="0013419A" w:rsidRDefault="0013419A" w:rsidP="0013419A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1080" w:type="dxa"/>
            <w:gridSpan w:val="2"/>
          </w:tcPr>
          <w:p w14:paraId="40076E1A" w14:textId="77777777" w:rsidR="0013419A" w:rsidRDefault="0013419A" w:rsidP="0013419A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gridSpan w:val="2"/>
          </w:tcPr>
          <w:p w14:paraId="7817B0C9" w14:textId="77777777" w:rsidR="0013419A" w:rsidRDefault="0013419A" w:rsidP="0013419A">
            <w:pPr>
              <w:rPr>
                <w:sz w:val="22"/>
              </w:rPr>
            </w:pPr>
          </w:p>
        </w:tc>
        <w:tc>
          <w:tcPr>
            <w:tcW w:w="990" w:type="dxa"/>
          </w:tcPr>
          <w:p w14:paraId="3FE60AF4" w14:textId="77777777" w:rsidR="0013419A" w:rsidRDefault="0013419A" w:rsidP="0013419A">
            <w:pPr>
              <w:jc w:val="center"/>
              <w:rPr>
                <w:sz w:val="22"/>
              </w:rPr>
            </w:pPr>
          </w:p>
        </w:tc>
        <w:tc>
          <w:tcPr>
            <w:tcW w:w="1098" w:type="dxa"/>
          </w:tcPr>
          <w:p w14:paraId="773EF6BF" w14:textId="77777777" w:rsidR="0013419A" w:rsidRDefault="0013419A" w:rsidP="0013419A">
            <w:pPr>
              <w:jc w:val="center"/>
              <w:rPr>
                <w:sz w:val="22"/>
              </w:rPr>
            </w:pPr>
          </w:p>
        </w:tc>
      </w:tr>
      <w:tr w:rsidR="0013419A" w14:paraId="41C01469" w14:textId="77777777" w:rsidTr="00CF1E67">
        <w:trPr>
          <w:gridAfter w:val="1"/>
          <w:wAfter w:w="7" w:type="dxa"/>
        </w:trPr>
        <w:tc>
          <w:tcPr>
            <w:tcW w:w="3258" w:type="dxa"/>
            <w:gridSpan w:val="3"/>
          </w:tcPr>
          <w:p w14:paraId="4D8D3428" w14:textId="77777777" w:rsidR="0013419A" w:rsidRDefault="0013419A" w:rsidP="0013419A">
            <w:pPr>
              <w:rPr>
                <w:sz w:val="22"/>
              </w:rPr>
            </w:pPr>
            <w:r>
              <w:rPr>
                <w:sz w:val="22"/>
              </w:rPr>
              <w:t>IQ Central Support</w:t>
            </w:r>
          </w:p>
        </w:tc>
        <w:tc>
          <w:tcPr>
            <w:tcW w:w="1170" w:type="dxa"/>
            <w:gridSpan w:val="2"/>
          </w:tcPr>
          <w:p w14:paraId="3D16B733" w14:textId="77777777" w:rsidR="0013419A" w:rsidRDefault="0013419A" w:rsidP="0013419A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1080" w:type="dxa"/>
            <w:gridSpan w:val="2"/>
          </w:tcPr>
          <w:p w14:paraId="2B7F031C" w14:textId="77777777" w:rsidR="0013419A" w:rsidRDefault="0013419A" w:rsidP="0013419A">
            <w:pPr>
              <w:jc w:val="center"/>
            </w:pPr>
            <w:r w:rsidRPr="00270E30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0E30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270E30">
              <w:rPr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gridSpan w:val="2"/>
          </w:tcPr>
          <w:p w14:paraId="42A70C02" w14:textId="77777777" w:rsidR="0013419A" w:rsidRDefault="0013419A" w:rsidP="0013419A">
            <w:pPr>
              <w:rPr>
                <w:sz w:val="22"/>
              </w:rPr>
            </w:pPr>
          </w:p>
        </w:tc>
        <w:tc>
          <w:tcPr>
            <w:tcW w:w="990" w:type="dxa"/>
          </w:tcPr>
          <w:p w14:paraId="1D848378" w14:textId="77777777" w:rsidR="0013419A" w:rsidRDefault="0013419A" w:rsidP="0013419A">
            <w:pPr>
              <w:jc w:val="center"/>
              <w:rPr>
                <w:sz w:val="22"/>
              </w:rPr>
            </w:pPr>
          </w:p>
        </w:tc>
        <w:tc>
          <w:tcPr>
            <w:tcW w:w="1098" w:type="dxa"/>
          </w:tcPr>
          <w:p w14:paraId="7FB444CB" w14:textId="77777777" w:rsidR="0013419A" w:rsidRDefault="0013419A" w:rsidP="0013419A">
            <w:pPr>
              <w:jc w:val="center"/>
              <w:rPr>
                <w:sz w:val="22"/>
              </w:rPr>
            </w:pPr>
          </w:p>
        </w:tc>
      </w:tr>
      <w:tr w:rsidR="0013419A" w14:paraId="0C383661" w14:textId="77777777" w:rsidTr="00CF1E67">
        <w:trPr>
          <w:gridAfter w:val="1"/>
          <w:wAfter w:w="7" w:type="dxa"/>
          <w:cantSplit/>
          <w:trHeight w:val="288"/>
        </w:trPr>
        <w:tc>
          <w:tcPr>
            <w:tcW w:w="11016" w:type="dxa"/>
            <w:gridSpan w:val="11"/>
            <w:tcBorders>
              <w:bottom w:val="single" w:sz="4" w:space="0" w:color="auto"/>
            </w:tcBorders>
            <w:shd w:val="clear" w:color="auto" w:fill="FFFF99"/>
          </w:tcPr>
          <w:p w14:paraId="00DBD2F2" w14:textId="77777777" w:rsidR="0013419A" w:rsidRPr="003B52F7" w:rsidRDefault="0013419A" w:rsidP="0013419A">
            <w:pPr>
              <w:jc w:val="center"/>
              <w:rPr>
                <w:b/>
                <w:bCs/>
                <w:sz w:val="22"/>
              </w:rPr>
            </w:pPr>
            <w:r w:rsidRPr="003B52F7">
              <w:rPr>
                <w:b/>
                <w:bCs/>
                <w:sz w:val="22"/>
              </w:rPr>
              <w:lastRenderedPageBreak/>
              <w:t>DEPARTMENT APPROVALS</w:t>
            </w:r>
          </w:p>
        </w:tc>
      </w:tr>
      <w:tr w:rsidR="0013419A" w14:paraId="321ACF68" w14:textId="77777777" w:rsidTr="00CF1E67">
        <w:trPr>
          <w:gridAfter w:val="1"/>
          <w:wAfter w:w="7" w:type="dxa"/>
          <w:cantSplit/>
          <w:trHeight w:val="1538"/>
        </w:trPr>
        <w:tc>
          <w:tcPr>
            <w:tcW w:w="11016" w:type="dxa"/>
            <w:gridSpan w:val="11"/>
            <w:tcBorders>
              <w:bottom w:val="single" w:sz="4" w:space="0" w:color="auto"/>
            </w:tcBorders>
          </w:tcPr>
          <w:p w14:paraId="638ADE03" w14:textId="77777777" w:rsidR="0013419A" w:rsidRPr="0031605D" w:rsidRDefault="0013419A" w:rsidP="0013419A">
            <w:pPr>
              <w:rPr>
                <w:b/>
                <w:bCs/>
                <w:i/>
                <w:sz w:val="20"/>
                <w:szCs w:val="20"/>
              </w:rPr>
            </w:pPr>
            <w:r w:rsidRPr="0031605D">
              <w:rPr>
                <w:b/>
                <w:bCs/>
                <w:i/>
                <w:sz w:val="20"/>
                <w:szCs w:val="20"/>
              </w:rPr>
              <w:t xml:space="preserve">As the Partner Stakeholder, with my signature below I attest that the </w:t>
            </w:r>
            <w:r>
              <w:rPr>
                <w:b/>
                <w:bCs/>
                <w:i/>
                <w:sz w:val="20"/>
                <w:szCs w:val="20"/>
              </w:rPr>
              <w:t xml:space="preserve">business </w:t>
            </w:r>
            <w:r w:rsidRPr="0031605D">
              <w:rPr>
                <w:b/>
                <w:bCs/>
                <w:i/>
                <w:sz w:val="20"/>
                <w:szCs w:val="20"/>
              </w:rPr>
              <w:t>r</w:t>
            </w:r>
            <w:r>
              <w:rPr>
                <w:b/>
                <w:bCs/>
                <w:i/>
                <w:sz w:val="20"/>
                <w:szCs w:val="20"/>
              </w:rPr>
              <w:t>oles requested for this business partner can be assigned</w:t>
            </w:r>
            <w:r w:rsidRPr="0031605D">
              <w:rPr>
                <w:b/>
                <w:bCs/>
                <w:i/>
                <w:sz w:val="20"/>
                <w:szCs w:val="20"/>
              </w:rPr>
              <w:t>.</w:t>
            </w:r>
          </w:p>
          <w:p w14:paraId="6173F5F6" w14:textId="77777777" w:rsidR="0013419A" w:rsidRPr="0031605D" w:rsidRDefault="0013419A" w:rsidP="0013419A">
            <w:pPr>
              <w:rPr>
                <w:b/>
                <w:bCs/>
                <w:sz w:val="20"/>
                <w:szCs w:val="20"/>
              </w:rPr>
            </w:pPr>
            <w:r w:rsidRPr="0031605D">
              <w:rPr>
                <w:b/>
                <w:bCs/>
                <w:sz w:val="20"/>
                <w:szCs w:val="20"/>
              </w:rPr>
              <w:t xml:space="preserve">     </w:t>
            </w:r>
          </w:p>
          <w:p w14:paraId="38AFD0EF" w14:textId="77777777" w:rsidR="0013419A" w:rsidRDefault="0013419A" w:rsidP="0013419A">
            <w:pPr>
              <w:rPr>
                <w:sz w:val="22"/>
                <w:u w:val="single"/>
              </w:rPr>
            </w:pPr>
            <w:r>
              <w:rPr>
                <w:b/>
                <w:bCs/>
                <w:sz w:val="22"/>
              </w:rPr>
              <w:t xml:space="preserve">Business Partner Signature:         </w:t>
            </w:r>
            <w:r w:rsidR="00260577">
              <w:rPr>
                <w:b/>
                <w:bCs/>
                <w:sz w:val="22"/>
              </w:rPr>
              <w:t xml:space="preserve"> </w:t>
            </w:r>
            <w:r w:rsidR="00566ADD">
              <w:rPr>
                <w:sz w:val="22"/>
                <w:u w:val="single"/>
              </w:rPr>
              <w:t>RENZ JASON AGRAVA</w:t>
            </w:r>
            <w:r>
              <w:rPr>
                <w:sz w:val="22"/>
                <w:u w:val="single"/>
              </w:rPr>
              <w:t xml:space="preserve">                             </w:t>
            </w:r>
            <w:r>
              <w:rPr>
                <w:sz w:val="22"/>
              </w:rPr>
              <w:t xml:space="preserve">                            </w:t>
            </w:r>
            <w:r>
              <w:rPr>
                <w:b/>
                <w:bCs/>
                <w:sz w:val="22"/>
              </w:rPr>
              <w:t>Date:</w:t>
            </w:r>
            <w:r>
              <w:rPr>
                <w:sz w:val="22"/>
              </w:rPr>
              <w:t xml:space="preserve">  </w:t>
            </w:r>
          </w:p>
          <w:p w14:paraId="4BEF303F" w14:textId="77777777" w:rsidR="0013419A" w:rsidRPr="00EB5E76" w:rsidRDefault="0013419A" w:rsidP="0013419A">
            <w:pPr>
              <w:rPr>
                <w:sz w:val="22"/>
                <w:u w:val="single"/>
              </w:rPr>
            </w:pPr>
            <w:r>
              <w:rPr>
                <w:b/>
                <w:bCs/>
                <w:sz w:val="22"/>
              </w:rPr>
              <w:t xml:space="preserve">SME’s Signature:                           </w:t>
            </w:r>
            <w:r>
              <w:rPr>
                <w:sz w:val="22"/>
                <w:u w:val="single"/>
              </w:rPr>
              <w:fldChar w:fldCharType="begin">
                <w:ffData>
                  <w:name w:val="Text51"/>
                  <w:enabled/>
                  <w:calcOnExit w:val="0"/>
                  <w:textInput>
                    <w:default w:val="_________________________"/>
                  </w:textInput>
                </w:ffData>
              </w:fldChar>
            </w:r>
            <w:r>
              <w:rPr>
                <w:sz w:val="22"/>
                <w:u w:val="single"/>
              </w:rPr>
              <w:instrText xml:space="preserve"> FORMTEXT </w:instrText>
            </w:r>
            <w:r>
              <w:rPr>
                <w:sz w:val="22"/>
                <w:u w:val="single"/>
              </w:rPr>
            </w:r>
            <w:r>
              <w:rPr>
                <w:sz w:val="22"/>
                <w:u w:val="single"/>
              </w:rPr>
              <w:fldChar w:fldCharType="separate"/>
            </w:r>
            <w:r>
              <w:rPr>
                <w:noProof/>
                <w:sz w:val="22"/>
                <w:u w:val="single"/>
              </w:rPr>
              <w:t>_________________________________</w:t>
            </w:r>
            <w:r>
              <w:rPr>
                <w:sz w:val="22"/>
                <w:u w:val="single"/>
              </w:rPr>
              <w:fldChar w:fldCharType="end"/>
            </w:r>
            <w:r>
              <w:rPr>
                <w:sz w:val="22"/>
              </w:rPr>
              <w:t xml:space="preserve">                             </w:t>
            </w:r>
            <w:r>
              <w:rPr>
                <w:b/>
                <w:bCs/>
                <w:sz w:val="22"/>
              </w:rPr>
              <w:t>Date: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  <w:u w:val="single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u w:val="single"/>
              </w:rPr>
              <w:instrText xml:space="preserve"> FORMTEXT </w:instrText>
            </w:r>
            <w:r>
              <w:rPr>
                <w:sz w:val="22"/>
                <w:u w:val="single"/>
              </w:rPr>
            </w:r>
            <w:r>
              <w:rPr>
                <w:sz w:val="22"/>
                <w:u w:val="single"/>
              </w:rPr>
              <w:fldChar w:fldCharType="separate"/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sz w:val="22"/>
                <w:u w:val="single"/>
              </w:rPr>
              <w:fldChar w:fldCharType="end"/>
            </w:r>
            <w:r>
              <w:rPr>
                <w:sz w:val="22"/>
              </w:rPr>
              <w:t>/</w:t>
            </w:r>
            <w:r>
              <w:rPr>
                <w:sz w:val="22"/>
                <w:u w:val="single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u w:val="single"/>
              </w:rPr>
              <w:instrText xml:space="preserve"> FORMTEXT </w:instrText>
            </w:r>
            <w:r>
              <w:rPr>
                <w:sz w:val="22"/>
                <w:u w:val="single"/>
              </w:rPr>
            </w:r>
            <w:r>
              <w:rPr>
                <w:sz w:val="22"/>
                <w:u w:val="single"/>
              </w:rPr>
              <w:fldChar w:fldCharType="separate"/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sz w:val="22"/>
                <w:u w:val="single"/>
              </w:rPr>
              <w:fldChar w:fldCharType="end"/>
            </w:r>
            <w:r>
              <w:rPr>
                <w:sz w:val="22"/>
              </w:rPr>
              <w:t>/</w:t>
            </w:r>
            <w:r>
              <w:rPr>
                <w:sz w:val="22"/>
                <w:u w:val="single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u w:val="single"/>
              </w:rPr>
              <w:instrText xml:space="preserve"> FORMTEXT </w:instrText>
            </w:r>
            <w:r>
              <w:rPr>
                <w:sz w:val="22"/>
                <w:u w:val="single"/>
              </w:rPr>
            </w:r>
            <w:r>
              <w:rPr>
                <w:sz w:val="22"/>
                <w:u w:val="single"/>
              </w:rPr>
              <w:fldChar w:fldCharType="separate"/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sz w:val="22"/>
                <w:u w:val="single"/>
              </w:rPr>
              <w:fldChar w:fldCharType="end"/>
            </w:r>
          </w:p>
        </w:tc>
      </w:tr>
      <w:tr w:rsidR="0013419A" w14:paraId="3F5CA4BC" w14:textId="77777777" w:rsidTr="00CF1E67">
        <w:trPr>
          <w:gridAfter w:val="1"/>
          <w:wAfter w:w="7" w:type="dxa"/>
          <w:cantSplit/>
          <w:trHeight w:val="206"/>
        </w:trPr>
        <w:tc>
          <w:tcPr>
            <w:tcW w:w="11016" w:type="dxa"/>
            <w:gridSpan w:val="11"/>
            <w:tcBorders>
              <w:bottom w:val="single" w:sz="4" w:space="0" w:color="auto"/>
            </w:tcBorders>
            <w:shd w:val="clear" w:color="auto" w:fill="FFFF99"/>
          </w:tcPr>
          <w:p w14:paraId="49939F8C" w14:textId="77777777" w:rsidR="0013419A" w:rsidRPr="00EB5E76" w:rsidRDefault="0013419A" w:rsidP="0013419A">
            <w:pPr>
              <w:jc w:val="center"/>
              <w:rPr>
                <w:b/>
                <w:bCs/>
                <w:i/>
                <w:sz w:val="20"/>
                <w:szCs w:val="20"/>
              </w:rPr>
            </w:pPr>
            <w:r w:rsidRPr="00EB5E76">
              <w:rPr>
                <w:b/>
                <w:sz w:val="22"/>
              </w:rPr>
              <w:t>EMPLOYEE AGREEMENT</w:t>
            </w:r>
          </w:p>
        </w:tc>
      </w:tr>
      <w:tr w:rsidR="0013419A" w14:paraId="35278F0A" w14:textId="77777777" w:rsidTr="00CF1E67">
        <w:trPr>
          <w:gridAfter w:val="1"/>
          <w:wAfter w:w="7" w:type="dxa"/>
          <w:cantSplit/>
          <w:trHeight w:val="800"/>
        </w:trPr>
        <w:tc>
          <w:tcPr>
            <w:tcW w:w="11016" w:type="dxa"/>
            <w:gridSpan w:val="11"/>
            <w:tcBorders>
              <w:bottom w:val="single" w:sz="4" w:space="0" w:color="auto"/>
            </w:tcBorders>
          </w:tcPr>
          <w:p w14:paraId="6028A932" w14:textId="77777777" w:rsidR="0013419A" w:rsidRPr="00EB5E76" w:rsidRDefault="0013419A" w:rsidP="0013419A">
            <w:pPr>
              <w:rPr>
                <w:i/>
                <w:sz w:val="22"/>
                <w:u w:val="single"/>
              </w:rPr>
            </w:pPr>
            <w:r w:rsidRPr="00EB5E76">
              <w:rPr>
                <w:bCs/>
                <w:i/>
                <w:sz w:val="18"/>
              </w:rPr>
              <w:t xml:space="preserve">I understand that the use of my personal SAP Security User-id for all actions performed will be acknowledged as my performance of those actions.  I will never use another person’s SAP access under any circumstances.  I will safeguard my access via a password enabled screen saver being </w:t>
            </w:r>
            <w:proofErr w:type="gramStart"/>
            <w:r w:rsidRPr="00EB5E76">
              <w:rPr>
                <w:bCs/>
                <w:i/>
                <w:sz w:val="18"/>
              </w:rPr>
              <w:t>activated, or</w:t>
            </w:r>
            <w:proofErr w:type="gramEnd"/>
            <w:r w:rsidRPr="00EB5E76">
              <w:rPr>
                <w:bCs/>
                <w:i/>
                <w:sz w:val="18"/>
              </w:rPr>
              <w:t xml:space="preserve"> signing off the Networ</w:t>
            </w:r>
            <w:r>
              <w:rPr>
                <w:bCs/>
                <w:i/>
                <w:sz w:val="18"/>
              </w:rPr>
              <w:t>k.</w:t>
            </w:r>
            <w:r w:rsidRPr="00EB5E76">
              <w:rPr>
                <w:bCs/>
                <w:i/>
                <w:sz w:val="18"/>
              </w:rPr>
              <w:t xml:space="preserve">  I understand that disciplinary action, up to and including termination may be taken if I fail to abide by any of the requirements of this agreement.</w:t>
            </w:r>
            <w:r w:rsidRPr="00EB5E76">
              <w:rPr>
                <w:i/>
                <w:sz w:val="22"/>
                <w:u w:val="single"/>
              </w:rPr>
              <w:t xml:space="preserve"> </w:t>
            </w:r>
          </w:p>
          <w:p w14:paraId="12EFC865" w14:textId="77777777" w:rsidR="0013419A" w:rsidRDefault="0013419A" w:rsidP="0013419A">
            <w:pPr>
              <w:pStyle w:val="Heading3"/>
            </w:pPr>
            <w:r>
              <w:t xml:space="preserve">Business Partner Signature___________________________ Phone Number _________________ Date ___________                                    </w:t>
            </w:r>
          </w:p>
          <w:p w14:paraId="13E78D61" w14:textId="77777777" w:rsidR="0013419A" w:rsidRPr="00EB5E76" w:rsidRDefault="0013419A" w:rsidP="0013419A">
            <w:pPr>
              <w:rPr>
                <w:sz w:val="20"/>
                <w:szCs w:val="20"/>
              </w:rPr>
            </w:pPr>
            <w:r w:rsidRPr="00EB5E76">
              <w:rPr>
                <w:sz w:val="20"/>
              </w:rPr>
              <w:t>NOTE:  User access will be terminated on accounts that are inactive for a period of 90 consecutive days.</w:t>
            </w:r>
          </w:p>
        </w:tc>
      </w:tr>
      <w:tr w:rsidR="0013419A" w14:paraId="3338E39A" w14:textId="77777777" w:rsidTr="00CF1E67">
        <w:trPr>
          <w:gridAfter w:val="1"/>
          <w:wAfter w:w="7" w:type="dxa"/>
          <w:trHeight w:val="170"/>
        </w:trPr>
        <w:tc>
          <w:tcPr>
            <w:tcW w:w="11016" w:type="dxa"/>
            <w:gridSpan w:val="11"/>
            <w:shd w:val="clear" w:color="auto" w:fill="FFFF99"/>
          </w:tcPr>
          <w:p w14:paraId="49A75371" w14:textId="77777777" w:rsidR="0013419A" w:rsidRPr="00EB5E76" w:rsidRDefault="0013419A" w:rsidP="0013419A">
            <w:pPr>
              <w:pStyle w:val="Heading2"/>
              <w:rPr>
                <w:sz w:val="22"/>
              </w:rPr>
            </w:pPr>
            <w:r>
              <w:rPr>
                <w:bCs w:val="0"/>
                <w:sz w:val="22"/>
              </w:rPr>
              <w:t>BUSINESS</w:t>
            </w:r>
            <w:r w:rsidRPr="00EB5E76">
              <w:rPr>
                <w:bCs w:val="0"/>
                <w:sz w:val="22"/>
              </w:rPr>
              <w:t xml:space="preserve"> APPROVALS</w:t>
            </w:r>
            <w:r w:rsidRPr="00EB5E76">
              <w:rPr>
                <w:sz w:val="22"/>
              </w:rPr>
              <w:t xml:space="preserve"> </w:t>
            </w:r>
          </w:p>
        </w:tc>
      </w:tr>
      <w:tr w:rsidR="0013419A" w14:paraId="69CAEB52" w14:textId="77777777" w:rsidTr="00CF1E67">
        <w:trPr>
          <w:gridAfter w:val="1"/>
          <w:wAfter w:w="7" w:type="dxa"/>
          <w:trHeight w:val="728"/>
        </w:trPr>
        <w:tc>
          <w:tcPr>
            <w:tcW w:w="11016" w:type="dxa"/>
            <w:gridSpan w:val="11"/>
            <w:shd w:val="clear" w:color="auto" w:fill="F3F3F3"/>
          </w:tcPr>
          <w:p w14:paraId="288064B6" w14:textId="77777777" w:rsidR="0013419A" w:rsidRDefault="0013419A" w:rsidP="0013419A">
            <w:pPr>
              <w:rPr>
                <w:b/>
                <w:bCs/>
                <w:sz w:val="22"/>
              </w:rPr>
            </w:pPr>
          </w:p>
          <w:p w14:paraId="60A464D2" w14:textId="77777777" w:rsidR="0013419A" w:rsidRDefault="0013419A" w:rsidP="0013419A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Business Support Approval: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_________________________"/>
                  </w:textInput>
                </w:ffData>
              </w:fldChar>
            </w:r>
            <w:bookmarkStart w:id="5" w:name="Text31"/>
            <w:r>
              <w:rPr>
                <w:sz w:val="22"/>
                <w:u w:val="single"/>
              </w:rPr>
              <w:instrText xml:space="preserve"> FORMTEXT </w:instrText>
            </w:r>
            <w:r>
              <w:rPr>
                <w:sz w:val="22"/>
                <w:u w:val="single"/>
              </w:rPr>
            </w:r>
            <w:r>
              <w:rPr>
                <w:sz w:val="22"/>
                <w:u w:val="single"/>
              </w:rPr>
              <w:fldChar w:fldCharType="separate"/>
            </w:r>
            <w:r>
              <w:rPr>
                <w:noProof/>
                <w:sz w:val="22"/>
                <w:u w:val="single"/>
              </w:rPr>
              <w:t>_________________________</w:t>
            </w:r>
            <w:r>
              <w:rPr>
                <w:sz w:val="22"/>
                <w:u w:val="single"/>
              </w:rPr>
              <w:fldChar w:fldCharType="end"/>
            </w:r>
            <w:bookmarkEnd w:id="5"/>
            <w:r>
              <w:rPr>
                <w:sz w:val="22"/>
              </w:rPr>
              <w:t xml:space="preserve">                                             </w:t>
            </w:r>
            <w:r>
              <w:rPr>
                <w:b/>
                <w:bCs/>
                <w:sz w:val="22"/>
              </w:rPr>
              <w:t>Date: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6" w:name="Text32"/>
            <w:r>
              <w:rPr>
                <w:sz w:val="22"/>
                <w:u w:val="single"/>
              </w:rPr>
              <w:instrText xml:space="preserve"> FORMTEXT </w:instrText>
            </w:r>
            <w:r>
              <w:rPr>
                <w:sz w:val="22"/>
                <w:u w:val="single"/>
              </w:rPr>
            </w:r>
            <w:r>
              <w:rPr>
                <w:sz w:val="22"/>
                <w:u w:val="single"/>
              </w:rPr>
              <w:fldChar w:fldCharType="separate"/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sz w:val="22"/>
                <w:u w:val="single"/>
              </w:rPr>
              <w:fldChar w:fldCharType="end"/>
            </w:r>
            <w:bookmarkEnd w:id="6"/>
            <w:r>
              <w:rPr>
                <w:sz w:val="22"/>
              </w:rPr>
              <w:t>/</w:t>
            </w:r>
            <w:r>
              <w:rPr>
                <w:sz w:val="22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7" w:name="Text33"/>
            <w:r>
              <w:rPr>
                <w:sz w:val="22"/>
                <w:u w:val="single"/>
              </w:rPr>
              <w:instrText xml:space="preserve"> FORMTEXT </w:instrText>
            </w:r>
            <w:r>
              <w:rPr>
                <w:sz w:val="22"/>
                <w:u w:val="single"/>
              </w:rPr>
            </w:r>
            <w:r>
              <w:rPr>
                <w:sz w:val="22"/>
                <w:u w:val="single"/>
              </w:rPr>
              <w:fldChar w:fldCharType="separate"/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sz w:val="22"/>
                <w:u w:val="single"/>
              </w:rPr>
              <w:fldChar w:fldCharType="end"/>
            </w:r>
            <w:bookmarkEnd w:id="7"/>
            <w:r>
              <w:rPr>
                <w:sz w:val="22"/>
              </w:rPr>
              <w:t>/</w:t>
            </w:r>
            <w:r>
              <w:rPr>
                <w:sz w:val="22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8" w:name="Text34"/>
            <w:r>
              <w:rPr>
                <w:sz w:val="22"/>
                <w:u w:val="single"/>
              </w:rPr>
              <w:instrText xml:space="preserve"> FORMTEXT </w:instrText>
            </w:r>
            <w:r>
              <w:rPr>
                <w:sz w:val="22"/>
                <w:u w:val="single"/>
              </w:rPr>
            </w:r>
            <w:r>
              <w:rPr>
                <w:sz w:val="22"/>
                <w:u w:val="single"/>
              </w:rPr>
              <w:fldChar w:fldCharType="separate"/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noProof/>
                <w:sz w:val="22"/>
                <w:u w:val="single"/>
              </w:rPr>
              <w:t> </w:t>
            </w:r>
            <w:r>
              <w:rPr>
                <w:sz w:val="22"/>
                <w:u w:val="single"/>
              </w:rPr>
              <w:fldChar w:fldCharType="end"/>
            </w:r>
            <w:bookmarkEnd w:id="8"/>
            <w:r>
              <w:rPr>
                <w:sz w:val="22"/>
              </w:rPr>
              <w:t xml:space="preserve"> </w:t>
            </w:r>
          </w:p>
          <w:p w14:paraId="1DBCA9CD" w14:textId="77777777" w:rsidR="0013419A" w:rsidRPr="002861EF" w:rsidRDefault="0013419A" w:rsidP="0013419A">
            <w:pPr>
              <w:rPr>
                <w:b/>
                <w:sz w:val="22"/>
              </w:rPr>
            </w:pPr>
          </w:p>
        </w:tc>
      </w:tr>
    </w:tbl>
    <w:p w14:paraId="28B29E6E" w14:textId="77777777" w:rsidR="00092C85" w:rsidRDefault="00092C85" w:rsidP="00340628">
      <w:pPr>
        <w:tabs>
          <w:tab w:val="left" w:pos="-1170"/>
          <w:tab w:val="left" w:pos="-810"/>
          <w:tab w:val="left" w:pos="-90"/>
          <w:tab w:val="left" w:pos="630"/>
          <w:tab w:val="left" w:pos="1350"/>
          <w:tab w:val="left" w:pos="2070"/>
          <w:tab w:val="left" w:pos="2790"/>
          <w:tab w:val="left" w:pos="342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</w:tabs>
        <w:ind w:left="-90" w:right="900"/>
        <w:jc w:val="center"/>
        <w:rPr>
          <w:sz w:val="20"/>
        </w:rPr>
      </w:pPr>
    </w:p>
    <w:tbl>
      <w:tblPr>
        <w:tblW w:w="0" w:type="auto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08"/>
        <w:gridCol w:w="5580"/>
      </w:tblGrid>
      <w:tr w:rsidR="00092C85" w:rsidRPr="001D59FB" w14:paraId="7F986FB7" w14:textId="77777777" w:rsidTr="001D59FB">
        <w:tc>
          <w:tcPr>
            <w:tcW w:w="11088" w:type="dxa"/>
            <w:gridSpan w:val="2"/>
          </w:tcPr>
          <w:p w14:paraId="67749C2E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jc w:val="center"/>
              <w:rPr>
                <w:sz w:val="20"/>
              </w:rPr>
            </w:pPr>
            <w:r w:rsidRPr="001D59FB">
              <w:rPr>
                <w:sz w:val="20"/>
              </w:rPr>
              <w:t>Applicable Systems</w:t>
            </w:r>
          </w:p>
        </w:tc>
      </w:tr>
      <w:tr w:rsidR="00092C85" w:rsidRPr="001D59FB" w14:paraId="3930F637" w14:textId="77777777" w:rsidTr="001D59FB">
        <w:tc>
          <w:tcPr>
            <w:tcW w:w="5508" w:type="dxa"/>
            <w:vAlign w:val="center"/>
          </w:tcPr>
          <w:p w14:paraId="1602CBF9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sz w:val="20"/>
              </w:rPr>
            </w:pPr>
            <w:r w:rsidRPr="001D59FB">
              <w:rPr>
                <w:sz w:val="20"/>
              </w:rPr>
              <w:t>Production</w:t>
            </w:r>
          </w:p>
        </w:tc>
        <w:tc>
          <w:tcPr>
            <w:tcW w:w="5580" w:type="dxa"/>
            <w:vAlign w:val="center"/>
          </w:tcPr>
          <w:p w14:paraId="0457D91E" w14:textId="77777777" w:rsidR="00092C85" w:rsidRPr="009252F0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rFonts w:cs="Cordia New"/>
                <w:sz w:val="20"/>
                <w:cs/>
                <w:lang w:bidi="th-TH"/>
              </w:rPr>
            </w:pPr>
          </w:p>
        </w:tc>
      </w:tr>
      <w:tr w:rsidR="00092C85" w:rsidRPr="001D59FB" w14:paraId="62C1A20A" w14:textId="77777777" w:rsidTr="001D59FB">
        <w:tc>
          <w:tcPr>
            <w:tcW w:w="5508" w:type="dxa"/>
            <w:vAlign w:val="center"/>
          </w:tcPr>
          <w:p w14:paraId="26627D2A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sz w:val="20"/>
              </w:rPr>
            </w:pPr>
            <w:r w:rsidRPr="001D59FB">
              <w:rPr>
                <w:sz w:val="20"/>
              </w:rPr>
              <w:t>Pre-Production</w:t>
            </w:r>
          </w:p>
        </w:tc>
        <w:tc>
          <w:tcPr>
            <w:tcW w:w="5580" w:type="dxa"/>
            <w:vAlign w:val="center"/>
          </w:tcPr>
          <w:p w14:paraId="2B687E4A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sz w:val="20"/>
              </w:rPr>
            </w:pPr>
          </w:p>
        </w:tc>
      </w:tr>
      <w:tr w:rsidR="00092C85" w:rsidRPr="001D59FB" w14:paraId="52EADD40" w14:textId="77777777" w:rsidTr="001D59FB">
        <w:tc>
          <w:tcPr>
            <w:tcW w:w="5508" w:type="dxa"/>
            <w:vAlign w:val="center"/>
          </w:tcPr>
          <w:p w14:paraId="39724C93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sz w:val="20"/>
              </w:rPr>
            </w:pPr>
            <w:r w:rsidRPr="001D59FB">
              <w:rPr>
                <w:sz w:val="20"/>
              </w:rPr>
              <w:t xml:space="preserve">Quality </w:t>
            </w:r>
          </w:p>
        </w:tc>
        <w:tc>
          <w:tcPr>
            <w:tcW w:w="5580" w:type="dxa"/>
            <w:vAlign w:val="center"/>
          </w:tcPr>
          <w:p w14:paraId="70F06F4D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sz w:val="20"/>
              </w:rPr>
            </w:pPr>
          </w:p>
        </w:tc>
      </w:tr>
      <w:tr w:rsidR="00092C85" w:rsidRPr="001D59FB" w14:paraId="5CF205AE" w14:textId="77777777" w:rsidTr="001D59FB">
        <w:tc>
          <w:tcPr>
            <w:tcW w:w="5508" w:type="dxa"/>
            <w:vAlign w:val="center"/>
          </w:tcPr>
          <w:p w14:paraId="1736B8E5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sz w:val="20"/>
              </w:rPr>
            </w:pPr>
            <w:r w:rsidRPr="001D59FB">
              <w:rPr>
                <w:sz w:val="20"/>
              </w:rPr>
              <w:t>Development</w:t>
            </w:r>
          </w:p>
        </w:tc>
        <w:tc>
          <w:tcPr>
            <w:tcW w:w="5580" w:type="dxa"/>
            <w:vAlign w:val="center"/>
          </w:tcPr>
          <w:p w14:paraId="295FD819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sz w:val="20"/>
              </w:rPr>
            </w:pPr>
          </w:p>
        </w:tc>
      </w:tr>
      <w:tr w:rsidR="00092C85" w:rsidRPr="001D59FB" w14:paraId="57ECF1CB" w14:textId="77777777" w:rsidTr="001D59FB">
        <w:tc>
          <w:tcPr>
            <w:tcW w:w="5508" w:type="dxa"/>
            <w:vAlign w:val="center"/>
          </w:tcPr>
          <w:p w14:paraId="4BD0D2CE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sz w:val="20"/>
              </w:rPr>
            </w:pPr>
            <w:r w:rsidRPr="001D59FB">
              <w:rPr>
                <w:sz w:val="20"/>
              </w:rPr>
              <w:t>Project Landscape – Pre-Production</w:t>
            </w:r>
          </w:p>
        </w:tc>
        <w:tc>
          <w:tcPr>
            <w:tcW w:w="5580" w:type="dxa"/>
            <w:vAlign w:val="center"/>
          </w:tcPr>
          <w:p w14:paraId="25340693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sz w:val="20"/>
              </w:rPr>
            </w:pPr>
          </w:p>
        </w:tc>
      </w:tr>
      <w:tr w:rsidR="00092C85" w:rsidRPr="001D59FB" w14:paraId="29A9D820" w14:textId="77777777" w:rsidTr="001D59FB">
        <w:tc>
          <w:tcPr>
            <w:tcW w:w="5508" w:type="dxa"/>
            <w:vAlign w:val="center"/>
          </w:tcPr>
          <w:p w14:paraId="3804E205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sz w:val="20"/>
              </w:rPr>
            </w:pPr>
            <w:r w:rsidRPr="001D59FB">
              <w:rPr>
                <w:sz w:val="20"/>
              </w:rPr>
              <w:t>Project Landscape – Quality</w:t>
            </w:r>
          </w:p>
        </w:tc>
        <w:tc>
          <w:tcPr>
            <w:tcW w:w="5580" w:type="dxa"/>
            <w:vAlign w:val="center"/>
          </w:tcPr>
          <w:p w14:paraId="2E5FBB86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sz w:val="20"/>
              </w:rPr>
            </w:pPr>
          </w:p>
        </w:tc>
      </w:tr>
      <w:tr w:rsidR="00092C85" w:rsidRPr="001D59FB" w14:paraId="3EB6E8AD" w14:textId="77777777" w:rsidTr="001D59FB">
        <w:tc>
          <w:tcPr>
            <w:tcW w:w="5508" w:type="dxa"/>
            <w:vAlign w:val="center"/>
          </w:tcPr>
          <w:p w14:paraId="73D5124C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sz w:val="20"/>
              </w:rPr>
            </w:pPr>
            <w:r w:rsidRPr="001D59FB">
              <w:rPr>
                <w:sz w:val="20"/>
              </w:rPr>
              <w:t>Project Landscape – Development</w:t>
            </w:r>
          </w:p>
        </w:tc>
        <w:tc>
          <w:tcPr>
            <w:tcW w:w="5580" w:type="dxa"/>
            <w:vAlign w:val="center"/>
          </w:tcPr>
          <w:p w14:paraId="502BE32C" w14:textId="77777777" w:rsidR="00092C85" w:rsidRPr="001D59FB" w:rsidRDefault="00092C85" w:rsidP="001D59FB">
            <w:pPr>
              <w:tabs>
                <w:tab w:val="left" w:pos="-1170"/>
                <w:tab w:val="left" w:pos="-810"/>
                <w:tab w:val="left" w:pos="-90"/>
                <w:tab w:val="left" w:pos="630"/>
                <w:tab w:val="left" w:pos="1350"/>
                <w:tab w:val="left" w:pos="2070"/>
                <w:tab w:val="left" w:pos="2790"/>
                <w:tab w:val="left" w:pos="3420"/>
                <w:tab w:val="left" w:pos="4230"/>
                <w:tab w:val="left" w:pos="4950"/>
                <w:tab w:val="left" w:pos="5670"/>
                <w:tab w:val="left" w:pos="6390"/>
                <w:tab w:val="left" w:pos="7110"/>
                <w:tab w:val="left" w:pos="7830"/>
                <w:tab w:val="left" w:pos="8550"/>
              </w:tabs>
              <w:ind w:right="900"/>
              <w:rPr>
                <w:sz w:val="20"/>
              </w:rPr>
            </w:pPr>
          </w:p>
        </w:tc>
      </w:tr>
    </w:tbl>
    <w:p w14:paraId="0A08F896" w14:textId="77777777" w:rsidR="00AA7EA5" w:rsidRDefault="004C06AC" w:rsidP="00340628">
      <w:pPr>
        <w:tabs>
          <w:tab w:val="left" w:pos="-1170"/>
          <w:tab w:val="left" w:pos="-810"/>
          <w:tab w:val="left" w:pos="-90"/>
          <w:tab w:val="left" w:pos="630"/>
          <w:tab w:val="left" w:pos="1350"/>
          <w:tab w:val="left" w:pos="2070"/>
          <w:tab w:val="left" w:pos="2790"/>
          <w:tab w:val="left" w:pos="342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</w:tabs>
        <w:ind w:left="-90" w:right="900"/>
        <w:jc w:val="center"/>
        <w:rPr>
          <w:sz w:val="20"/>
        </w:rPr>
      </w:pPr>
      <w:r>
        <w:rPr>
          <w:sz w:val="20"/>
        </w:rPr>
        <w:br w:type="page"/>
      </w:r>
    </w:p>
    <w:p w14:paraId="15354DC3" w14:textId="77777777" w:rsidR="00A417F2" w:rsidRPr="00EC0257" w:rsidRDefault="00A417F2" w:rsidP="00340628">
      <w:pPr>
        <w:tabs>
          <w:tab w:val="left" w:pos="-1170"/>
          <w:tab w:val="left" w:pos="-810"/>
          <w:tab w:val="left" w:pos="-90"/>
          <w:tab w:val="left" w:pos="630"/>
          <w:tab w:val="left" w:pos="1350"/>
          <w:tab w:val="left" w:pos="2070"/>
          <w:tab w:val="left" w:pos="2790"/>
          <w:tab w:val="left" w:pos="342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550"/>
        </w:tabs>
        <w:ind w:left="-90" w:right="900"/>
        <w:jc w:val="center"/>
        <w:rPr>
          <w:b/>
        </w:rPr>
      </w:pPr>
      <w:r w:rsidRPr="00EC0257">
        <w:rPr>
          <w:b/>
        </w:rPr>
        <w:t xml:space="preserve">SAP User Access </w:t>
      </w:r>
      <w:r w:rsidR="00F33A17">
        <w:rPr>
          <w:b/>
        </w:rPr>
        <w:t xml:space="preserve">Request Form Instructions </w:t>
      </w:r>
    </w:p>
    <w:p w14:paraId="38F4FF51" w14:textId="77777777" w:rsidR="00A417F2" w:rsidRDefault="00A417F2" w:rsidP="00A417F2"/>
    <w:p w14:paraId="29F39939" w14:textId="77777777" w:rsidR="00A417F2" w:rsidRPr="00A417F2" w:rsidRDefault="00A417F2" w:rsidP="00317694">
      <w:pPr>
        <w:rPr>
          <w:b/>
          <w:sz w:val="20"/>
          <w:szCs w:val="20"/>
        </w:rPr>
      </w:pPr>
    </w:p>
    <w:p w14:paraId="0149EE89" w14:textId="77777777" w:rsidR="00317694" w:rsidRDefault="00994FD0" w:rsidP="00317694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All the fields are mandatory unless specified as optional.</w:t>
      </w:r>
    </w:p>
    <w:p w14:paraId="0C50B48C" w14:textId="77777777" w:rsidR="00317694" w:rsidRDefault="00317694" w:rsidP="00317694">
      <w:pPr>
        <w:ind w:left="720"/>
        <w:rPr>
          <w:b/>
          <w:sz w:val="20"/>
          <w:szCs w:val="20"/>
        </w:rPr>
      </w:pPr>
    </w:p>
    <w:p w14:paraId="0F2B09DF" w14:textId="77777777" w:rsidR="002861EF" w:rsidRDefault="002861EF" w:rsidP="00A417F2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User Access Accounts that are inactive for a period of</w:t>
      </w:r>
      <w:r w:rsidR="00505B32">
        <w:rPr>
          <w:b/>
          <w:sz w:val="20"/>
          <w:szCs w:val="20"/>
        </w:rPr>
        <w:t xml:space="preserve"> 90</w:t>
      </w:r>
      <w:r>
        <w:rPr>
          <w:b/>
          <w:sz w:val="20"/>
          <w:szCs w:val="20"/>
        </w:rPr>
        <w:t xml:space="preserve"> </w:t>
      </w:r>
      <w:r w:rsidR="00505B32">
        <w:rPr>
          <w:b/>
          <w:sz w:val="20"/>
          <w:szCs w:val="20"/>
        </w:rPr>
        <w:t>consecutive days</w:t>
      </w:r>
      <w:r>
        <w:rPr>
          <w:b/>
          <w:sz w:val="20"/>
          <w:szCs w:val="20"/>
        </w:rPr>
        <w:t xml:space="preserve"> will be terminated</w:t>
      </w:r>
      <w:r w:rsidR="00FB2904">
        <w:rPr>
          <w:b/>
          <w:sz w:val="20"/>
          <w:szCs w:val="20"/>
        </w:rPr>
        <w:t xml:space="preserve"> without notice</w:t>
      </w:r>
      <w:r>
        <w:rPr>
          <w:b/>
          <w:sz w:val="20"/>
          <w:szCs w:val="20"/>
        </w:rPr>
        <w:t xml:space="preserve">.  If access is needed </w:t>
      </w:r>
      <w:r w:rsidR="009A5107">
        <w:rPr>
          <w:b/>
          <w:sz w:val="20"/>
          <w:szCs w:val="20"/>
        </w:rPr>
        <w:t>after an account is terminated</w:t>
      </w:r>
      <w:r>
        <w:rPr>
          <w:b/>
          <w:sz w:val="20"/>
          <w:szCs w:val="20"/>
        </w:rPr>
        <w:t xml:space="preserve">, the end user will need to </w:t>
      </w:r>
      <w:r w:rsidR="00471506">
        <w:rPr>
          <w:b/>
          <w:sz w:val="20"/>
          <w:szCs w:val="20"/>
        </w:rPr>
        <w:t>re</w:t>
      </w:r>
      <w:r>
        <w:rPr>
          <w:b/>
          <w:sz w:val="20"/>
          <w:szCs w:val="20"/>
        </w:rPr>
        <w:t xml:space="preserve">submit </w:t>
      </w:r>
      <w:r w:rsidR="00471506">
        <w:rPr>
          <w:b/>
          <w:sz w:val="20"/>
          <w:szCs w:val="20"/>
        </w:rPr>
        <w:t>a</w:t>
      </w:r>
      <w:r w:rsidR="00064712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 xml:space="preserve"> SAP User Access</w:t>
      </w:r>
      <w:r w:rsidR="009A5107">
        <w:rPr>
          <w:b/>
          <w:sz w:val="20"/>
          <w:szCs w:val="20"/>
        </w:rPr>
        <w:t xml:space="preserve"> Request Form</w:t>
      </w:r>
      <w:r>
        <w:rPr>
          <w:b/>
          <w:sz w:val="20"/>
          <w:szCs w:val="20"/>
        </w:rPr>
        <w:t>.</w:t>
      </w:r>
    </w:p>
    <w:p w14:paraId="01267909" w14:textId="77777777" w:rsidR="00317694" w:rsidRPr="00317694" w:rsidRDefault="00317694" w:rsidP="00317694">
      <w:pPr>
        <w:ind w:left="720"/>
        <w:rPr>
          <w:b/>
          <w:sz w:val="20"/>
          <w:szCs w:val="20"/>
        </w:rPr>
      </w:pPr>
    </w:p>
    <w:p w14:paraId="3BFDEEE7" w14:textId="77777777" w:rsidR="004C06AC" w:rsidRPr="00F33A17" w:rsidRDefault="004C06AC">
      <w:pPr>
        <w:numPr>
          <w:ilvl w:val="0"/>
          <w:numId w:val="3"/>
        </w:numPr>
        <w:rPr>
          <w:b/>
          <w:sz w:val="20"/>
          <w:szCs w:val="20"/>
        </w:rPr>
      </w:pPr>
      <w:r w:rsidRPr="00F33A17">
        <w:rPr>
          <w:b/>
          <w:sz w:val="20"/>
        </w:rPr>
        <w:t xml:space="preserve">This form is to be completed by all </w:t>
      </w:r>
      <w:r w:rsidR="00D51A19" w:rsidRPr="00F33A17">
        <w:rPr>
          <w:b/>
          <w:sz w:val="20"/>
        </w:rPr>
        <w:t>Partner Stakeholders</w:t>
      </w:r>
      <w:r w:rsidRPr="00F33A17">
        <w:rPr>
          <w:b/>
          <w:sz w:val="20"/>
        </w:rPr>
        <w:t xml:space="preserve"> for users th</w:t>
      </w:r>
      <w:r w:rsidR="00A417F2" w:rsidRPr="00F33A17">
        <w:rPr>
          <w:b/>
          <w:sz w:val="20"/>
        </w:rPr>
        <w:t>at</w:t>
      </w:r>
      <w:r w:rsidRPr="00F33A17">
        <w:rPr>
          <w:b/>
          <w:sz w:val="20"/>
        </w:rPr>
        <w:t xml:space="preserve"> request be added, </w:t>
      </w:r>
      <w:proofErr w:type="gramStart"/>
      <w:r w:rsidRPr="00F33A17">
        <w:rPr>
          <w:b/>
          <w:sz w:val="20"/>
        </w:rPr>
        <w:t>changed</w:t>
      </w:r>
      <w:proofErr w:type="gramEnd"/>
      <w:r w:rsidRPr="00F33A17">
        <w:rPr>
          <w:b/>
          <w:sz w:val="20"/>
        </w:rPr>
        <w:t xml:space="preserve"> or deleted to/from the </w:t>
      </w:r>
      <w:r w:rsidR="00D51A19" w:rsidRPr="00F33A17">
        <w:rPr>
          <w:b/>
          <w:sz w:val="20"/>
        </w:rPr>
        <w:t>SAP</w:t>
      </w:r>
      <w:r w:rsidRPr="00F33A17">
        <w:rPr>
          <w:b/>
          <w:sz w:val="20"/>
        </w:rPr>
        <w:t xml:space="preserve"> system</w:t>
      </w:r>
      <w:r>
        <w:rPr>
          <w:sz w:val="20"/>
        </w:rPr>
        <w:t>.</w:t>
      </w:r>
    </w:p>
    <w:p w14:paraId="17C2DE97" w14:textId="77777777" w:rsidR="004C06AC" w:rsidRDefault="004C06AC">
      <w:pPr>
        <w:rPr>
          <w:sz w:val="20"/>
        </w:rPr>
      </w:pPr>
    </w:p>
    <w:p w14:paraId="29E1F2D7" w14:textId="77777777" w:rsidR="004C06AC" w:rsidRDefault="00D51A19" w:rsidP="00F33A17">
      <w:pPr>
        <w:ind w:firstLine="720"/>
        <w:rPr>
          <w:b/>
          <w:bCs/>
          <w:sz w:val="20"/>
        </w:rPr>
      </w:pPr>
      <w:r>
        <w:rPr>
          <w:b/>
          <w:bCs/>
          <w:sz w:val="20"/>
        </w:rPr>
        <w:t>Form</w:t>
      </w:r>
      <w:r w:rsidR="003D4B07">
        <w:rPr>
          <w:b/>
          <w:bCs/>
          <w:sz w:val="20"/>
        </w:rPr>
        <w:t>s</w:t>
      </w:r>
      <w:r>
        <w:rPr>
          <w:b/>
          <w:bCs/>
          <w:sz w:val="20"/>
        </w:rPr>
        <w:t xml:space="preserve"> with </w:t>
      </w:r>
      <w:r w:rsidR="003D4B07">
        <w:rPr>
          <w:b/>
          <w:bCs/>
          <w:sz w:val="20"/>
        </w:rPr>
        <w:t>in</w:t>
      </w:r>
      <w:r>
        <w:rPr>
          <w:b/>
          <w:bCs/>
          <w:sz w:val="20"/>
        </w:rPr>
        <w:t>complete</w:t>
      </w:r>
      <w:r w:rsidR="009F4BD8">
        <w:rPr>
          <w:b/>
          <w:bCs/>
          <w:sz w:val="20"/>
        </w:rPr>
        <w:t xml:space="preserve"> information and</w:t>
      </w:r>
      <w:r w:rsidR="00064712">
        <w:rPr>
          <w:b/>
          <w:bCs/>
          <w:sz w:val="20"/>
        </w:rPr>
        <w:t>/or</w:t>
      </w:r>
      <w:r>
        <w:rPr>
          <w:b/>
          <w:bCs/>
          <w:sz w:val="20"/>
        </w:rPr>
        <w:t xml:space="preserve"> </w:t>
      </w:r>
      <w:r w:rsidR="009A5107">
        <w:rPr>
          <w:b/>
          <w:bCs/>
          <w:sz w:val="20"/>
        </w:rPr>
        <w:t xml:space="preserve">missing </w:t>
      </w:r>
      <w:r>
        <w:rPr>
          <w:b/>
          <w:bCs/>
          <w:sz w:val="20"/>
        </w:rPr>
        <w:t>signatures will not be processed</w:t>
      </w:r>
      <w:r w:rsidR="009A5107">
        <w:rPr>
          <w:b/>
          <w:bCs/>
          <w:sz w:val="20"/>
        </w:rPr>
        <w:t>.</w:t>
      </w:r>
    </w:p>
    <w:p w14:paraId="5C2DED7B" w14:textId="77777777" w:rsidR="00816FF3" w:rsidRDefault="00816FF3">
      <w:pPr>
        <w:rPr>
          <w:b/>
          <w:bCs/>
          <w:sz w:val="20"/>
        </w:rPr>
      </w:pPr>
    </w:p>
    <w:p w14:paraId="68FC7D8B" w14:textId="77777777" w:rsidR="004C06AC" w:rsidRPr="00F70E96" w:rsidRDefault="004C06AC" w:rsidP="00F33A17">
      <w:pPr>
        <w:ind w:firstLine="720"/>
        <w:rPr>
          <w:b/>
          <w:sz w:val="20"/>
        </w:rPr>
      </w:pPr>
      <w:r w:rsidRPr="00F70E96">
        <w:rPr>
          <w:b/>
          <w:sz w:val="20"/>
        </w:rPr>
        <w:t xml:space="preserve">Step 1.  Check the appropriate Action Box.  New, Change or Delete </w:t>
      </w:r>
    </w:p>
    <w:p w14:paraId="396932FC" w14:textId="77777777" w:rsidR="004C06AC" w:rsidRPr="00F70E96" w:rsidRDefault="004C06AC">
      <w:pPr>
        <w:rPr>
          <w:b/>
          <w:sz w:val="20"/>
        </w:rPr>
      </w:pPr>
    </w:p>
    <w:p w14:paraId="13D5C032" w14:textId="77777777" w:rsidR="004C06AC" w:rsidRPr="00F70E96" w:rsidRDefault="004C06AC" w:rsidP="00F33A17">
      <w:pPr>
        <w:ind w:firstLine="720"/>
        <w:rPr>
          <w:b/>
          <w:sz w:val="20"/>
        </w:rPr>
      </w:pPr>
      <w:r w:rsidRPr="00F70E96">
        <w:rPr>
          <w:b/>
          <w:sz w:val="20"/>
        </w:rPr>
        <w:t>Step 2.</w:t>
      </w:r>
      <w:r w:rsidRPr="00F70E96">
        <w:rPr>
          <w:b/>
          <w:sz w:val="20"/>
        </w:rPr>
        <w:tab/>
        <w:t>Provide</w:t>
      </w:r>
      <w:r w:rsidR="003D4B07" w:rsidRPr="00F70E96">
        <w:rPr>
          <w:b/>
          <w:sz w:val="20"/>
        </w:rPr>
        <w:t xml:space="preserve"> the Employee</w:t>
      </w:r>
      <w:r w:rsidRPr="00F70E96">
        <w:rPr>
          <w:b/>
          <w:sz w:val="20"/>
        </w:rPr>
        <w:t xml:space="preserve"> General Information:</w:t>
      </w:r>
    </w:p>
    <w:p w14:paraId="0A3AFF0E" w14:textId="77777777" w:rsidR="004C06AC" w:rsidRPr="00F70E96" w:rsidRDefault="004C06AC">
      <w:pPr>
        <w:numPr>
          <w:ilvl w:val="0"/>
          <w:numId w:val="1"/>
        </w:numPr>
        <w:rPr>
          <w:b/>
          <w:sz w:val="20"/>
        </w:rPr>
      </w:pPr>
      <w:r w:rsidRPr="00F70E96">
        <w:rPr>
          <w:b/>
          <w:sz w:val="20"/>
        </w:rPr>
        <w:t>Today’s date</w:t>
      </w:r>
    </w:p>
    <w:p w14:paraId="14577B1B" w14:textId="77777777" w:rsidR="00A97140" w:rsidRDefault="00A97140">
      <w:pPr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Business Partner </w:t>
      </w:r>
      <w:proofErr w:type="gramStart"/>
      <w:r>
        <w:rPr>
          <w:b/>
          <w:sz w:val="20"/>
        </w:rPr>
        <w:t>Organization(</w:t>
      </w:r>
      <w:proofErr w:type="gramEnd"/>
      <w:r>
        <w:rPr>
          <w:b/>
          <w:sz w:val="20"/>
        </w:rPr>
        <w:t>Distributor/Unilever Employee/Mindtree Support Staff)</w:t>
      </w:r>
    </w:p>
    <w:p w14:paraId="7B1A6511" w14:textId="77777777" w:rsidR="00A97140" w:rsidRDefault="00A97140">
      <w:pPr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Provide Employee Id in case of Unilever/Mindtree Employee</w:t>
      </w:r>
    </w:p>
    <w:p w14:paraId="3EA42819" w14:textId="77777777" w:rsidR="004C06AC" w:rsidRPr="00F70E96" w:rsidRDefault="004C06AC">
      <w:pPr>
        <w:numPr>
          <w:ilvl w:val="0"/>
          <w:numId w:val="1"/>
        </w:numPr>
        <w:rPr>
          <w:b/>
          <w:sz w:val="20"/>
        </w:rPr>
      </w:pPr>
      <w:r w:rsidRPr="00F70E96">
        <w:rPr>
          <w:b/>
          <w:sz w:val="20"/>
        </w:rPr>
        <w:t xml:space="preserve">Employee </w:t>
      </w:r>
      <w:r w:rsidR="003D4B07" w:rsidRPr="00F70E96">
        <w:rPr>
          <w:b/>
          <w:sz w:val="20"/>
        </w:rPr>
        <w:t>Last Name, First Name, Position/</w:t>
      </w:r>
      <w:proofErr w:type="gramStart"/>
      <w:r w:rsidR="003D4B07" w:rsidRPr="00F70E96">
        <w:rPr>
          <w:b/>
          <w:sz w:val="20"/>
        </w:rPr>
        <w:t>Function</w:t>
      </w:r>
      <w:r w:rsidR="00994FD0">
        <w:rPr>
          <w:b/>
          <w:sz w:val="20"/>
        </w:rPr>
        <w:t>(</w:t>
      </w:r>
      <w:proofErr w:type="gramEnd"/>
      <w:r w:rsidR="00994FD0">
        <w:rPr>
          <w:b/>
          <w:sz w:val="20"/>
        </w:rPr>
        <w:t>Designation)</w:t>
      </w:r>
      <w:r w:rsidR="003D4B07" w:rsidRPr="00F70E96">
        <w:rPr>
          <w:b/>
          <w:sz w:val="20"/>
        </w:rPr>
        <w:t xml:space="preserve"> and </w:t>
      </w:r>
      <w:r w:rsidRPr="00F70E96">
        <w:rPr>
          <w:b/>
          <w:sz w:val="20"/>
        </w:rPr>
        <w:t>E-mail Address</w:t>
      </w:r>
      <w:r w:rsidR="0048202A" w:rsidRPr="00F70E96">
        <w:rPr>
          <w:b/>
          <w:sz w:val="20"/>
        </w:rPr>
        <w:t xml:space="preserve"> (The logon information will be submitted to this e-mail address</w:t>
      </w:r>
      <w:r w:rsidR="007564AF" w:rsidRPr="00F70E96">
        <w:rPr>
          <w:b/>
          <w:sz w:val="20"/>
        </w:rPr>
        <w:t>.)</w:t>
      </w:r>
    </w:p>
    <w:p w14:paraId="3AA328B7" w14:textId="77777777" w:rsidR="0010181D" w:rsidRPr="00F70E96" w:rsidRDefault="004C06AC" w:rsidP="003D4B07">
      <w:pPr>
        <w:numPr>
          <w:ilvl w:val="0"/>
          <w:numId w:val="1"/>
        </w:numPr>
        <w:rPr>
          <w:b/>
          <w:sz w:val="20"/>
        </w:rPr>
      </w:pPr>
      <w:r w:rsidRPr="00F70E96">
        <w:rPr>
          <w:b/>
          <w:sz w:val="20"/>
        </w:rPr>
        <w:t>Effective Date</w:t>
      </w:r>
      <w:r w:rsidR="003D4B07" w:rsidRPr="00F70E96">
        <w:rPr>
          <w:b/>
          <w:sz w:val="20"/>
        </w:rPr>
        <w:t xml:space="preserve"> (Date employee will start using SAP) – Leave Expiration Date </w:t>
      </w:r>
      <w:proofErr w:type="gramStart"/>
      <w:r w:rsidR="003D4B07" w:rsidRPr="00F70E96">
        <w:rPr>
          <w:b/>
          <w:sz w:val="20"/>
        </w:rPr>
        <w:t>blank</w:t>
      </w:r>
      <w:proofErr w:type="gramEnd"/>
    </w:p>
    <w:p w14:paraId="205DC1F5" w14:textId="77777777" w:rsidR="008A709E" w:rsidRPr="00F70E96" w:rsidRDefault="008A709E" w:rsidP="008A709E">
      <w:pPr>
        <w:rPr>
          <w:b/>
          <w:sz w:val="20"/>
        </w:rPr>
      </w:pPr>
    </w:p>
    <w:p w14:paraId="47E6A6CD" w14:textId="77777777" w:rsidR="004C06AC" w:rsidRPr="00F70E96" w:rsidRDefault="004C06AC" w:rsidP="00F70E96">
      <w:pPr>
        <w:ind w:firstLine="720"/>
        <w:rPr>
          <w:b/>
          <w:sz w:val="20"/>
        </w:rPr>
      </w:pPr>
      <w:r w:rsidRPr="00F70E96">
        <w:rPr>
          <w:b/>
          <w:sz w:val="20"/>
        </w:rPr>
        <w:t>Step 3</w:t>
      </w:r>
      <w:r w:rsidRPr="00F70E96">
        <w:rPr>
          <w:b/>
          <w:sz w:val="20"/>
        </w:rPr>
        <w:tab/>
        <w:t>Check the add/delete box &amp; list the appropriate roles to be acted upon.</w:t>
      </w:r>
    </w:p>
    <w:p w14:paraId="7699D54B" w14:textId="77777777" w:rsidR="00F70E96" w:rsidRPr="00F70E96" w:rsidRDefault="00F70E96" w:rsidP="00F70E96">
      <w:pPr>
        <w:ind w:firstLine="720"/>
        <w:rPr>
          <w:b/>
          <w:sz w:val="20"/>
        </w:rPr>
      </w:pPr>
    </w:p>
    <w:p w14:paraId="0698A1C0" w14:textId="77777777" w:rsidR="00F70E96" w:rsidRPr="00F70E96" w:rsidRDefault="00F70E96" w:rsidP="00F70E96">
      <w:pPr>
        <w:ind w:firstLine="720"/>
        <w:rPr>
          <w:b/>
          <w:sz w:val="20"/>
        </w:rPr>
      </w:pPr>
      <w:r w:rsidRPr="00F70E96">
        <w:rPr>
          <w:b/>
          <w:sz w:val="20"/>
        </w:rPr>
        <w:t>Step 4</w:t>
      </w:r>
      <w:r w:rsidRPr="00F70E96">
        <w:rPr>
          <w:b/>
          <w:sz w:val="20"/>
        </w:rPr>
        <w:tab/>
        <w:t>Provide Default Logon Language for the User ID.</w:t>
      </w:r>
    </w:p>
    <w:p w14:paraId="2881EDD6" w14:textId="77777777" w:rsidR="00F70E96" w:rsidRPr="00F70E96" w:rsidRDefault="00F70E96" w:rsidP="00F70E96">
      <w:pPr>
        <w:ind w:firstLine="720"/>
        <w:rPr>
          <w:b/>
          <w:sz w:val="20"/>
        </w:rPr>
      </w:pPr>
    </w:p>
    <w:p w14:paraId="1B8DEF3B" w14:textId="77777777" w:rsidR="00F70E96" w:rsidRPr="00F70E96" w:rsidRDefault="00F70E96" w:rsidP="00F70E96">
      <w:pPr>
        <w:ind w:firstLine="720"/>
        <w:rPr>
          <w:b/>
          <w:sz w:val="20"/>
        </w:rPr>
      </w:pPr>
      <w:r w:rsidRPr="00F70E96">
        <w:rPr>
          <w:b/>
          <w:sz w:val="20"/>
        </w:rPr>
        <w:t>Step 5</w:t>
      </w:r>
      <w:r w:rsidRPr="00F70E96">
        <w:rPr>
          <w:b/>
          <w:sz w:val="20"/>
        </w:rPr>
        <w:tab/>
        <w:t>Provide the Time Zone for the User. Please note that the time zone depends on geographic location of user.</w:t>
      </w:r>
    </w:p>
    <w:p w14:paraId="2F1F5EA9" w14:textId="77777777" w:rsidR="00F70E96" w:rsidRPr="00F70E96" w:rsidRDefault="00F70E96" w:rsidP="00F70E96">
      <w:pPr>
        <w:ind w:firstLine="720"/>
        <w:rPr>
          <w:b/>
          <w:sz w:val="20"/>
        </w:rPr>
      </w:pPr>
    </w:p>
    <w:p w14:paraId="617F4405" w14:textId="77777777" w:rsidR="00864993" w:rsidRPr="00F70E96" w:rsidRDefault="00864993" w:rsidP="00F33A17">
      <w:pPr>
        <w:ind w:left="720"/>
        <w:rPr>
          <w:b/>
          <w:sz w:val="20"/>
        </w:rPr>
      </w:pPr>
      <w:r w:rsidRPr="00864993">
        <w:rPr>
          <w:b/>
          <w:sz w:val="20"/>
        </w:rPr>
        <w:t xml:space="preserve">Step </w:t>
      </w:r>
      <w:r w:rsidR="00F70E96">
        <w:rPr>
          <w:b/>
          <w:sz w:val="20"/>
        </w:rPr>
        <w:t>6</w:t>
      </w:r>
      <w:r w:rsidRPr="00F70E96">
        <w:rPr>
          <w:b/>
          <w:sz w:val="20"/>
        </w:rPr>
        <w:tab/>
        <w:t xml:space="preserve">If the employee has not received training for the requested role(s), enter the name and signature of the authorized user that will supervise </w:t>
      </w:r>
      <w:r w:rsidR="0020739C" w:rsidRPr="00F70E96">
        <w:rPr>
          <w:b/>
          <w:sz w:val="20"/>
        </w:rPr>
        <w:t xml:space="preserve">and/or train </w:t>
      </w:r>
      <w:r w:rsidRPr="00F70E96">
        <w:rPr>
          <w:b/>
          <w:sz w:val="20"/>
        </w:rPr>
        <w:t>the employee.</w:t>
      </w:r>
    </w:p>
    <w:p w14:paraId="6A6170B8" w14:textId="77777777" w:rsidR="00963718" w:rsidRPr="00F70E96" w:rsidRDefault="00963718" w:rsidP="00F33A17">
      <w:pPr>
        <w:ind w:left="720"/>
        <w:rPr>
          <w:b/>
          <w:sz w:val="20"/>
        </w:rPr>
      </w:pPr>
    </w:p>
    <w:p w14:paraId="372E3B2E" w14:textId="77777777" w:rsidR="00471506" w:rsidRPr="00F70E96" w:rsidRDefault="00471506" w:rsidP="00F70E96">
      <w:pPr>
        <w:ind w:firstLine="720"/>
        <w:rPr>
          <w:b/>
          <w:sz w:val="20"/>
        </w:rPr>
      </w:pPr>
      <w:r w:rsidRPr="00FF42CB">
        <w:rPr>
          <w:b/>
          <w:sz w:val="20"/>
        </w:rPr>
        <w:t xml:space="preserve">Step </w:t>
      </w:r>
      <w:r w:rsidR="00AB60D1">
        <w:rPr>
          <w:b/>
          <w:sz w:val="20"/>
        </w:rPr>
        <w:t>7</w:t>
      </w:r>
      <w:r w:rsidRPr="00F70E96">
        <w:rPr>
          <w:b/>
          <w:sz w:val="20"/>
        </w:rPr>
        <w:tab/>
        <w:t>The employee must sign to verify they understand the Employee Security Agreement.</w:t>
      </w:r>
    </w:p>
    <w:p w14:paraId="03A1229D" w14:textId="77777777" w:rsidR="00963718" w:rsidRPr="00F70E96" w:rsidRDefault="00963718" w:rsidP="00F33A17">
      <w:pPr>
        <w:ind w:left="720"/>
        <w:rPr>
          <w:b/>
          <w:sz w:val="20"/>
        </w:rPr>
      </w:pPr>
    </w:p>
    <w:p w14:paraId="57B99EC6" w14:textId="77777777" w:rsidR="00272433" w:rsidRPr="00F70E96" w:rsidRDefault="00963718" w:rsidP="00F33A17">
      <w:pPr>
        <w:ind w:left="720"/>
        <w:rPr>
          <w:b/>
          <w:sz w:val="20"/>
        </w:rPr>
      </w:pPr>
      <w:r w:rsidRPr="00963718">
        <w:rPr>
          <w:b/>
          <w:sz w:val="20"/>
        </w:rPr>
        <w:t xml:space="preserve">Step </w:t>
      </w:r>
      <w:r w:rsidR="0024090C">
        <w:rPr>
          <w:b/>
          <w:sz w:val="20"/>
        </w:rPr>
        <w:t>8</w:t>
      </w:r>
      <w:r w:rsidRPr="00F70E96">
        <w:rPr>
          <w:b/>
          <w:sz w:val="20"/>
        </w:rPr>
        <w:tab/>
        <w:t xml:space="preserve">The request will be submitted </w:t>
      </w:r>
      <w:r w:rsidR="00AB60D1" w:rsidRPr="00F70E96">
        <w:rPr>
          <w:b/>
          <w:sz w:val="20"/>
        </w:rPr>
        <w:t xml:space="preserve">by the </w:t>
      </w:r>
      <w:proofErr w:type="spellStart"/>
      <w:proofErr w:type="gramStart"/>
      <w:r w:rsidR="00AC563F">
        <w:rPr>
          <w:b/>
          <w:sz w:val="20"/>
        </w:rPr>
        <w:t>xxxxxxx</w:t>
      </w:r>
      <w:proofErr w:type="spellEnd"/>
      <w:r w:rsidR="00AC563F">
        <w:rPr>
          <w:b/>
          <w:sz w:val="20"/>
        </w:rPr>
        <w:t xml:space="preserve"> </w:t>
      </w:r>
      <w:r w:rsidR="00AB60D1" w:rsidRPr="00F70E96">
        <w:rPr>
          <w:b/>
          <w:sz w:val="20"/>
        </w:rPr>
        <w:t xml:space="preserve"> </w:t>
      </w:r>
      <w:r w:rsidRPr="00F70E96">
        <w:rPr>
          <w:b/>
          <w:sz w:val="20"/>
        </w:rPr>
        <w:t>to</w:t>
      </w:r>
      <w:proofErr w:type="gramEnd"/>
      <w:r w:rsidRPr="00F70E96">
        <w:rPr>
          <w:b/>
          <w:sz w:val="20"/>
        </w:rPr>
        <w:t xml:space="preserve"> the Help Desk and </w:t>
      </w:r>
      <w:r w:rsidR="00AC563F">
        <w:rPr>
          <w:b/>
          <w:sz w:val="20"/>
        </w:rPr>
        <w:t xml:space="preserve">Application </w:t>
      </w:r>
      <w:r w:rsidRPr="00F70E96">
        <w:rPr>
          <w:b/>
          <w:sz w:val="20"/>
        </w:rPr>
        <w:t>Security</w:t>
      </w:r>
      <w:r w:rsidR="00AC563F">
        <w:rPr>
          <w:b/>
          <w:sz w:val="20"/>
        </w:rPr>
        <w:t xml:space="preserve"> team</w:t>
      </w:r>
      <w:r w:rsidRPr="00F70E96">
        <w:rPr>
          <w:b/>
          <w:sz w:val="20"/>
        </w:rPr>
        <w:t xml:space="preserve"> for processing.  </w:t>
      </w:r>
      <w:r w:rsidR="004C06AC" w:rsidRPr="00F70E96">
        <w:rPr>
          <w:b/>
          <w:sz w:val="20"/>
        </w:rPr>
        <w:t>The Security Administrator will enter the user into the appropriate SAP systems</w:t>
      </w:r>
      <w:r w:rsidRPr="00F70E96">
        <w:rPr>
          <w:b/>
          <w:sz w:val="20"/>
        </w:rPr>
        <w:t xml:space="preserve"> and</w:t>
      </w:r>
      <w:r w:rsidR="004C06AC" w:rsidRPr="00F70E96">
        <w:rPr>
          <w:b/>
          <w:sz w:val="20"/>
        </w:rPr>
        <w:t xml:space="preserve"> </w:t>
      </w:r>
      <w:r w:rsidR="00FF42CB" w:rsidRPr="00F70E96">
        <w:rPr>
          <w:b/>
          <w:sz w:val="20"/>
        </w:rPr>
        <w:t>notify</w:t>
      </w:r>
      <w:r w:rsidR="004C06AC" w:rsidRPr="00F70E96">
        <w:rPr>
          <w:b/>
          <w:sz w:val="20"/>
        </w:rPr>
        <w:t xml:space="preserve"> the employee </w:t>
      </w:r>
      <w:r w:rsidR="00FF42CB" w:rsidRPr="00F70E96">
        <w:rPr>
          <w:b/>
          <w:sz w:val="20"/>
        </w:rPr>
        <w:t>of their access id and password</w:t>
      </w:r>
      <w:r w:rsidR="00AB60D1" w:rsidRPr="00F70E96">
        <w:rPr>
          <w:b/>
          <w:sz w:val="20"/>
        </w:rPr>
        <w:t xml:space="preserve"> via e-mail</w:t>
      </w:r>
      <w:r w:rsidRPr="00F70E96">
        <w:rPr>
          <w:b/>
          <w:sz w:val="20"/>
        </w:rPr>
        <w:t>.</w:t>
      </w:r>
      <w:r w:rsidR="009A5107" w:rsidRPr="00F70E96">
        <w:rPr>
          <w:b/>
          <w:sz w:val="20"/>
        </w:rPr>
        <w:t xml:space="preserve"> </w:t>
      </w:r>
    </w:p>
    <w:p w14:paraId="070D058C" w14:textId="77777777" w:rsidR="001D4975" w:rsidRPr="00F70E96" w:rsidRDefault="001D4975" w:rsidP="00F33A17">
      <w:pPr>
        <w:ind w:left="720"/>
        <w:rPr>
          <w:b/>
          <w:sz w:val="20"/>
        </w:rPr>
      </w:pPr>
    </w:p>
    <w:p w14:paraId="199A89C1" w14:textId="77777777" w:rsidR="00761522" w:rsidRDefault="00761522" w:rsidP="00F70E96">
      <w:pPr>
        <w:rPr>
          <w:b/>
          <w:sz w:val="20"/>
        </w:rPr>
      </w:pPr>
    </w:p>
    <w:p w14:paraId="58A365F0" w14:textId="77777777" w:rsidR="00674487" w:rsidRDefault="00674487" w:rsidP="00F70E96">
      <w:pPr>
        <w:rPr>
          <w:b/>
          <w:sz w:val="20"/>
        </w:rPr>
      </w:pPr>
    </w:p>
    <w:p w14:paraId="0F8A8434" w14:textId="77777777" w:rsidR="00674487" w:rsidRDefault="00674487" w:rsidP="00F70E96">
      <w:pPr>
        <w:rPr>
          <w:b/>
          <w:sz w:val="20"/>
        </w:rPr>
      </w:pPr>
    </w:p>
    <w:p w14:paraId="4FFE7477" w14:textId="77777777" w:rsidR="00674487" w:rsidRDefault="00674487" w:rsidP="00F70E96">
      <w:pPr>
        <w:rPr>
          <w:b/>
          <w:sz w:val="20"/>
        </w:rPr>
      </w:pPr>
    </w:p>
    <w:p w14:paraId="6FC6CE32" w14:textId="77777777" w:rsidR="00674487" w:rsidRDefault="00674487" w:rsidP="00F70E96">
      <w:pPr>
        <w:rPr>
          <w:b/>
          <w:sz w:val="20"/>
        </w:rPr>
      </w:pPr>
    </w:p>
    <w:p w14:paraId="38E1539E" w14:textId="77777777" w:rsidR="00674487" w:rsidRDefault="00674487" w:rsidP="00F70E96">
      <w:pPr>
        <w:rPr>
          <w:b/>
          <w:sz w:val="20"/>
        </w:rPr>
      </w:pPr>
    </w:p>
    <w:p w14:paraId="3751AD30" w14:textId="77777777" w:rsidR="00674487" w:rsidRDefault="00674487" w:rsidP="00F70E96">
      <w:pPr>
        <w:rPr>
          <w:b/>
          <w:sz w:val="20"/>
        </w:rPr>
      </w:pPr>
    </w:p>
    <w:p w14:paraId="536DEDA4" w14:textId="77777777" w:rsidR="00674487" w:rsidRDefault="00674487" w:rsidP="00F70E96">
      <w:pPr>
        <w:rPr>
          <w:b/>
          <w:sz w:val="20"/>
        </w:rPr>
      </w:pPr>
    </w:p>
    <w:p w14:paraId="3B42994D" w14:textId="77777777" w:rsidR="00674487" w:rsidRDefault="00674487" w:rsidP="00F70E96">
      <w:pPr>
        <w:rPr>
          <w:b/>
          <w:sz w:val="20"/>
        </w:rPr>
      </w:pPr>
    </w:p>
    <w:p w14:paraId="04FFE7F5" w14:textId="77777777" w:rsidR="00674487" w:rsidRDefault="00674487" w:rsidP="00F70E96">
      <w:pPr>
        <w:rPr>
          <w:b/>
          <w:sz w:val="20"/>
        </w:rPr>
      </w:pPr>
    </w:p>
    <w:p w14:paraId="68725255" w14:textId="77777777" w:rsidR="00674487" w:rsidRDefault="00674487" w:rsidP="00F70E96">
      <w:pPr>
        <w:rPr>
          <w:b/>
          <w:sz w:val="20"/>
        </w:rPr>
      </w:pPr>
    </w:p>
    <w:p w14:paraId="04CD66CB" w14:textId="77777777" w:rsidR="00674487" w:rsidRDefault="00674487" w:rsidP="00F70E96">
      <w:pPr>
        <w:rPr>
          <w:b/>
          <w:sz w:val="20"/>
        </w:rPr>
      </w:pPr>
    </w:p>
    <w:p w14:paraId="56ED1A0A" w14:textId="77777777" w:rsidR="00674487" w:rsidRDefault="00674487" w:rsidP="00F70E96">
      <w:pPr>
        <w:rPr>
          <w:b/>
          <w:sz w:val="20"/>
        </w:rPr>
      </w:pPr>
    </w:p>
    <w:p w14:paraId="610CD67C" w14:textId="77777777" w:rsidR="00674487" w:rsidRDefault="00674487" w:rsidP="00F70E96">
      <w:pPr>
        <w:rPr>
          <w:b/>
          <w:sz w:val="20"/>
        </w:rPr>
      </w:pPr>
    </w:p>
    <w:p w14:paraId="448D3F9E" w14:textId="77777777" w:rsidR="00674487" w:rsidRDefault="00674487" w:rsidP="00F70E96">
      <w:pPr>
        <w:rPr>
          <w:b/>
          <w:sz w:val="20"/>
        </w:rPr>
      </w:pPr>
    </w:p>
    <w:p w14:paraId="79CE71CD" w14:textId="77777777" w:rsidR="00674487" w:rsidRDefault="00674487" w:rsidP="00F70E96">
      <w:pPr>
        <w:rPr>
          <w:b/>
          <w:sz w:val="20"/>
        </w:rPr>
      </w:pPr>
    </w:p>
    <w:p w14:paraId="7FF0CAC4" w14:textId="77777777" w:rsidR="00674487" w:rsidRDefault="00674487" w:rsidP="00F70E96">
      <w:pPr>
        <w:rPr>
          <w:b/>
          <w:sz w:val="20"/>
        </w:rPr>
      </w:pPr>
    </w:p>
    <w:p w14:paraId="539FC6CD" w14:textId="77777777" w:rsidR="00674487" w:rsidRDefault="00674487" w:rsidP="00F70E96">
      <w:pPr>
        <w:rPr>
          <w:b/>
          <w:sz w:val="20"/>
        </w:rPr>
      </w:pPr>
    </w:p>
    <w:p w14:paraId="339A7B38" w14:textId="77777777" w:rsidR="00674487" w:rsidRDefault="00674487" w:rsidP="00F70E96">
      <w:pPr>
        <w:rPr>
          <w:b/>
          <w:sz w:val="20"/>
        </w:rPr>
      </w:pPr>
    </w:p>
    <w:p w14:paraId="4875D787" w14:textId="77777777" w:rsidR="00674487" w:rsidRDefault="00674487" w:rsidP="00F70E96">
      <w:pPr>
        <w:rPr>
          <w:b/>
          <w:sz w:val="20"/>
        </w:rPr>
      </w:pPr>
    </w:p>
    <w:p w14:paraId="6BDA3B1E" w14:textId="77777777" w:rsidR="00674487" w:rsidRDefault="00674487" w:rsidP="00F70E96">
      <w:pPr>
        <w:rPr>
          <w:b/>
          <w:sz w:val="20"/>
        </w:rPr>
      </w:pPr>
    </w:p>
    <w:p w14:paraId="2E1AEF60" w14:textId="77777777" w:rsidR="00674487" w:rsidRDefault="00674487" w:rsidP="00F70E96">
      <w:pPr>
        <w:rPr>
          <w:b/>
          <w:sz w:val="20"/>
        </w:rPr>
      </w:pPr>
    </w:p>
    <w:p w14:paraId="5A5E0AEB" w14:textId="77777777" w:rsidR="00674487" w:rsidRPr="00F70E96" w:rsidRDefault="00674487" w:rsidP="00F70E96">
      <w:pPr>
        <w:rPr>
          <w:b/>
          <w:sz w:val="20"/>
        </w:rPr>
      </w:pPr>
    </w:p>
    <w:sectPr w:rsidR="00674487" w:rsidRPr="00F70E96" w:rsidSect="000E3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88" w:right="720" w:bottom="432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135DE" w14:textId="77777777" w:rsidR="000E3A1B" w:rsidRDefault="000E3A1B">
      <w:r>
        <w:separator/>
      </w:r>
    </w:p>
  </w:endnote>
  <w:endnote w:type="continuationSeparator" w:id="0">
    <w:p w14:paraId="6A442D0C" w14:textId="77777777" w:rsidR="000E3A1B" w:rsidRDefault="000E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9A4D7" w14:textId="77777777" w:rsidR="00C677B4" w:rsidRDefault="00C67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A862" w14:textId="77777777" w:rsidR="00EE6533" w:rsidRDefault="00EE6533" w:rsidP="00892042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  </w:t>
    </w:r>
    <w:r>
      <w:rPr>
        <w:sz w:val="16"/>
        <w:szCs w:val="16"/>
      </w:rPr>
      <w:tab/>
      <w:t xml:space="preserve">       Page </w:t>
    </w:r>
    <w:r w:rsidRPr="00892042">
      <w:rPr>
        <w:rStyle w:val="PageNumber"/>
        <w:sz w:val="16"/>
        <w:szCs w:val="16"/>
      </w:rPr>
      <w:fldChar w:fldCharType="begin"/>
    </w:r>
    <w:r w:rsidRPr="00892042">
      <w:rPr>
        <w:rStyle w:val="PageNumber"/>
        <w:sz w:val="16"/>
        <w:szCs w:val="16"/>
      </w:rPr>
      <w:instrText xml:space="preserve"> PAGE </w:instrText>
    </w:r>
    <w:r w:rsidRPr="00892042">
      <w:rPr>
        <w:rStyle w:val="PageNumber"/>
        <w:sz w:val="16"/>
        <w:szCs w:val="16"/>
      </w:rPr>
      <w:fldChar w:fldCharType="separate"/>
    </w:r>
    <w:r w:rsidR="00AD451A">
      <w:rPr>
        <w:rStyle w:val="PageNumber"/>
        <w:noProof/>
        <w:sz w:val="16"/>
        <w:szCs w:val="16"/>
      </w:rPr>
      <w:t>2</w:t>
    </w:r>
    <w:r w:rsidRPr="00892042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0543F" w14:textId="77777777" w:rsidR="00C677B4" w:rsidRDefault="00C67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7F094" w14:textId="77777777" w:rsidR="000E3A1B" w:rsidRDefault="000E3A1B">
      <w:r>
        <w:separator/>
      </w:r>
    </w:p>
  </w:footnote>
  <w:footnote w:type="continuationSeparator" w:id="0">
    <w:p w14:paraId="52C85AE5" w14:textId="77777777" w:rsidR="000E3A1B" w:rsidRDefault="000E3A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43181" w14:textId="77777777" w:rsidR="00C677B4" w:rsidRDefault="00C67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97D" w14:textId="77777777" w:rsidR="00EE6533" w:rsidRDefault="00EE6533" w:rsidP="00F33A17">
    <w:pPr>
      <w:pStyle w:val="Header"/>
      <w:tabs>
        <w:tab w:val="clear" w:pos="8640"/>
        <w:tab w:val="right" w:pos="10800"/>
      </w:tabs>
    </w:pPr>
    <w:r>
      <w:tab/>
      <w:t xml:space="preserve">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A1ABA" w14:textId="77777777" w:rsidR="00C677B4" w:rsidRDefault="00C677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495"/>
    <w:multiLevelType w:val="hybridMultilevel"/>
    <w:tmpl w:val="1C16E6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081AA1"/>
    <w:multiLevelType w:val="hybridMultilevel"/>
    <w:tmpl w:val="07941AAE"/>
    <w:lvl w:ilvl="0" w:tplc="70923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C1145D"/>
    <w:multiLevelType w:val="hybridMultilevel"/>
    <w:tmpl w:val="0674D904"/>
    <w:lvl w:ilvl="0" w:tplc="660C3462">
      <w:start w:val="1"/>
      <w:numFmt w:val="decimal"/>
      <w:lvlText w:val="(%1)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616B92"/>
    <w:multiLevelType w:val="hybridMultilevel"/>
    <w:tmpl w:val="32B6D822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3C5D57"/>
    <w:multiLevelType w:val="hybridMultilevel"/>
    <w:tmpl w:val="9ED4CAC4"/>
    <w:lvl w:ilvl="0" w:tplc="6B80A17C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322853">
    <w:abstractNumId w:val="3"/>
  </w:num>
  <w:num w:numId="2" w16cid:durableId="1862015314">
    <w:abstractNumId w:val="2"/>
  </w:num>
  <w:num w:numId="3" w16cid:durableId="248661370">
    <w:abstractNumId w:val="0"/>
  </w:num>
  <w:num w:numId="4" w16cid:durableId="465204401">
    <w:abstractNumId w:val="1"/>
  </w:num>
  <w:num w:numId="5" w16cid:durableId="1821342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7D4"/>
    <w:rsid w:val="000120B7"/>
    <w:rsid w:val="00014BAA"/>
    <w:rsid w:val="0002773F"/>
    <w:rsid w:val="000309E6"/>
    <w:rsid w:val="0003371B"/>
    <w:rsid w:val="00035D26"/>
    <w:rsid w:val="000360C7"/>
    <w:rsid w:val="0004343D"/>
    <w:rsid w:val="00061733"/>
    <w:rsid w:val="00062B90"/>
    <w:rsid w:val="00063EAE"/>
    <w:rsid w:val="00064712"/>
    <w:rsid w:val="00064C65"/>
    <w:rsid w:val="000711A4"/>
    <w:rsid w:val="00076C8D"/>
    <w:rsid w:val="00081276"/>
    <w:rsid w:val="0008360E"/>
    <w:rsid w:val="00083FE6"/>
    <w:rsid w:val="000841FC"/>
    <w:rsid w:val="00087843"/>
    <w:rsid w:val="00092C85"/>
    <w:rsid w:val="000A4A20"/>
    <w:rsid w:val="000B7237"/>
    <w:rsid w:val="000C4A94"/>
    <w:rsid w:val="000D17D4"/>
    <w:rsid w:val="000D181B"/>
    <w:rsid w:val="000D204A"/>
    <w:rsid w:val="000D5B8D"/>
    <w:rsid w:val="000E10B6"/>
    <w:rsid w:val="000E3A1B"/>
    <w:rsid w:val="000F2A7F"/>
    <w:rsid w:val="000F5705"/>
    <w:rsid w:val="000F6A31"/>
    <w:rsid w:val="00100224"/>
    <w:rsid w:val="0010181D"/>
    <w:rsid w:val="00126ADD"/>
    <w:rsid w:val="0013419A"/>
    <w:rsid w:val="00135154"/>
    <w:rsid w:val="00170AA6"/>
    <w:rsid w:val="001829E8"/>
    <w:rsid w:val="0018448C"/>
    <w:rsid w:val="001A1A9D"/>
    <w:rsid w:val="001B1EEF"/>
    <w:rsid w:val="001B3FF4"/>
    <w:rsid w:val="001D4975"/>
    <w:rsid w:val="001D59FB"/>
    <w:rsid w:val="001D6C56"/>
    <w:rsid w:val="001E46F0"/>
    <w:rsid w:val="001E50E1"/>
    <w:rsid w:val="001F520C"/>
    <w:rsid w:val="0020739C"/>
    <w:rsid w:val="00217D00"/>
    <w:rsid w:val="00223EC8"/>
    <w:rsid w:val="0023762C"/>
    <w:rsid w:val="0024090C"/>
    <w:rsid w:val="00241F6A"/>
    <w:rsid w:val="0024762E"/>
    <w:rsid w:val="00253DFD"/>
    <w:rsid w:val="00254168"/>
    <w:rsid w:val="00260577"/>
    <w:rsid w:val="00270CC7"/>
    <w:rsid w:val="00272433"/>
    <w:rsid w:val="00273B7D"/>
    <w:rsid w:val="0027597B"/>
    <w:rsid w:val="00277A3C"/>
    <w:rsid w:val="002861EF"/>
    <w:rsid w:val="002877C1"/>
    <w:rsid w:val="002A1936"/>
    <w:rsid w:val="002B1710"/>
    <w:rsid w:val="002B394E"/>
    <w:rsid w:val="002E0580"/>
    <w:rsid w:val="002F3ED8"/>
    <w:rsid w:val="002F75F0"/>
    <w:rsid w:val="0030701C"/>
    <w:rsid w:val="0030734F"/>
    <w:rsid w:val="0031605D"/>
    <w:rsid w:val="00317694"/>
    <w:rsid w:val="00337E6D"/>
    <w:rsid w:val="00340628"/>
    <w:rsid w:val="00350B3B"/>
    <w:rsid w:val="003601E5"/>
    <w:rsid w:val="0037068C"/>
    <w:rsid w:val="003913F1"/>
    <w:rsid w:val="0039456B"/>
    <w:rsid w:val="003A4871"/>
    <w:rsid w:val="003B058D"/>
    <w:rsid w:val="003B32A9"/>
    <w:rsid w:val="003B52F7"/>
    <w:rsid w:val="003C0569"/>
    <w:rsid w:val="003C1AD3"/>
    <w:rsid w:val="003C5A59"/>
    <w:rsid w:val="003D2F5C"/>
    <w:rsid w:val="003D4B07"/>
    <w:rsid w:val="003E4D90"/>
    <w:rsid w:val="003E5E43"/>
    <w:rsid w:val="003F4157"/>
    <w:rsid w:val="00401D40"/>
    <w:rsid w:val="00403012"/>
    <w:rsid w:val="00407BAD"/>
    <w:rsid w:val="0041351E"/>
    <w:rsid w:val="00425E35"/>
    <w:rsid w:val="004311A1"/>
    <w:rsid w:val="004325E5"/>
    <w:rsid w:val="00432B3F"/>
    <w:rsid w:val="00444706"/>
    <w:rsid w:val="0044609E"/>
    <w:rsid w:val="00471506"/>
    <w:rsid w:val="00475AFD"/>
    <w:rsid w:val="00480492"/>
    <w:rsid w:val="0048202A"/>
    <w:rsid w:val="0048358C"/>
    <w:rsid w:val="00485389"/>
    <w:rsid w:val="004904BD"/>
    <w:rsid w:val="004A0317"/>
    <w:rsid w:val="004A6D59"/>
    <w:rsid w:val="004C06AC"/>
    <w:rsid w:val="004C7027"/>
    <w:rsid w:val="004D1664"/>
    <w:rsid w:val="004D220A"/>
    <w:rsid w:val="004D5079"/>
    <w:rsid w:val="004D78B2"/>
    <w:rsid w:val="004F233C"/>
    <w:rsid w:val="004F57FA"/>
    <w:rsid w:val="00504524"/>
    <w:rsid w:val="00505B32"/>
    <w:rsid w:val="00514335"/>
    <w:rsid w:val="00525F92"/>
    <w:rsid w:val="005321E3"/>
    <w:rsid w:val="005325E5"/>
    <w:rsid w:val="00533531"/>
    <w:rsid w:val="00542B27"/>
    <w:rsid w:val="00553C93"/>
    <w:rsid w:val="00566ADD"/>
    <w:rsid w:val="005753D2"/>
    <w:rsid w:val="0058373F"/>
    <w:rsid w:val="00587712"/>
    <w:rsid w:val="00590FF4"/>
    <w:rsid w:val="0059552B"/>
    <w:rsid w:val="005B01EB"/>
    <w:rsid w:val="005B47A7"/>
    <w:rsid w:val="005B6F52"/>
    <w:rsid w:val="005C2C32"/>
    <w:rsid w:val="005D53BE"/>
    <w:rsid w:val="0061312C"/>
    <w:rsid w:val="00616D92"/>
    <w:rsid w:val="00620B48"/>
    <w:rsid w:val="006225C8"/>
    <w:rsid w:val="00624174"/>
    <w:rsid w:val="00624A51"/>
    <w:rsid w:val="00641D7C"/>
    <w:rsid w:val="00642C3B"/>
    <w:rsid w:val="00657CAD"/>
    <w:rsid w:val="0067052B"/>
    <w:rsid w:val="00674487"/>
    <w:rsid w:val="00687567"/>
    <w:rsid w:val="00696929"/>
    <w:rsid w:val="006A0031"/>
    <w:rsid w:val="006B0440"/>
    <w:rsid w:val="006B35F0"/>
    <w:rsid w:val="006B7F06"/>
    <w:rsid w:val="006C43B2"/>
    <w:rsid w:val="006C642E"/>
    <w:rsid w:val="006D09A0"/>
    <w:rsid w:val="006E5902"/>
    <w:rsid w:val="006E7A27"/>
    <w:rsid w:val="00702061"/>
    <w:rsid w:val="00710558"/>
    <w:rsid w:val="0071255C"/>
    <w:rsid w:val="007154B0"/>
    <w:rsid w:val="0072524D"/>
    <w:rsid w:val="0072648D"/>
    <w:rsid w:val="0074221E"/>
    <w:rsid w:val="0074737B"/>
    <w:rsid w:val="00747497"/>
    <w:rsid w:val="00750D82"/>
    <w:rsid w:val="00753D2C"/>
    <w:rsid w:val="007564AF"/>
    <w:rsid w:val="00761522"/>
    <w:rsid w:val="00761637"/>
    <w:rsid w:val="00765596"/>
    <w:rsid w:val="00776486"/>
    <w:rsid w:val="0078681E"/>
    <w:rsid w:val="00787B56"/>
    <w:rsid w:val="00792CBC"/>
    <w:rsid w:val="00796B7B"/>
    <w:rsid w:val="007A5659"/>
    <w:rsid w:val="007A7D4F"/>
    <w:rsid w:val="007B699F"/>
    <w:rsid w:val="007B799C"/>
    <w:rsid w:val="007D7C75"/>
    <w:rsid w:val="007E034C"/>
    <w:rsid w:val="007E1AAC"/>
    <w:rsid w:val="007E2257"/>
    <w:rsid w:val="007E2C45"/>
    <w:rsid w:val="007F3F4F"/>
    <w:rsid w:val="00800D15"/>
    <w:rsid w:val="00810A98"/>
    <w:rsid w:val="00816FF3"/>
    <w:rsid w:val="00820063"/>
    <w:rsid w:val="008342BF"/>
    <w:rsid w:val="0084121F"/>
    <w:rsid w:val="00855A61"/>
    <w:rsid w:val="00864993"/>
    <w:rsid w:val="0086757A"/>
    <w:rsid w:val="00872D16"/>
    <w:rsid w:val="00892042"/>
    <w:rsid w:val="0089244B"/>
    <w:rsid w:val="008A1D04"/>
    <w:rsid w:val="008A709E"/>
    <w:rsid w:val="008B2589"/>
    <w:rsid w:val="008B5D87"/>
    <w:rsid w:val="008D0E16"/>
    <w:rsid w:val="008E4B15"/>
    <w:rsid w:val="008F25A7"/>
    <w:rsid w:val="008F5E54"/>
    <w:rsid w:val="008F6BB2"/>
    <w:rsid w:val="0090418E"/>
    <w:rsid w:val="00906F8B"/>
    <w:rsid w:val="0091068C"/>
    <w:rsid w:val="009252F0"/>
    <w:rsid w:val="00927E7A"/>
    <w:rsid w:val="00933C98"/>
    <w:rsid w:val="00936855"/>
    <w:rsid w:val="00937E01"/>
    <w:rsid w:val="00941766"/>
    <w:rsid w:val="0094344F"/>
    <w:rsid w:val="009628E9"/>
    <w:rsid w:val="00963718"/>
    <w:rsid w:val="00964404"/>
    <w:rsid w:val="009646DF"/>
    <w:rsid w:val="00972762"/>
    <w:rsid w:val="00973CBA"/>
    <w:rsid w:val="00994FD0"/>
    <w:rsid w:val="009A2ABE"/>
    <w:rsid w:val="009A5107"/>
    <w:rsid w:val="009C634C"/>
    <w:rsid w:val="009E47ED"/>
    <w:rsid w:val="009E5481"/>
    <w:rsid w:val="009E7451"/>
    <w:rsid w:val="009F4BD8"/>
    <w:rsid w:val="00A03AF4"/>
    <w:rsid w:val="00A073AD"/>
    <w:rsid w:val="00A11402"/>
    <w:rsid w:val="00A138AD"/>
    <w:rsid w:val="00A15E53"/>
    <w:rsid w:val="00A17FD2"/>
    <w:rsid w:val="00A20ABC"/>
    <w:rsid w:val="00A417F2"/>
    <w:rsid w:val="00A547D7"/>
    <w:rsid w:val="00A55D76"/>
    <w:rsid w:val="00A653E3"/>
    <w:rsid w:val="00A71618"/>
    <w:rsid w:val="00A84AAC"/>
    <w:rsid w:val="00A84EEA"/>
    <w:rsid w:val="00A9388C"/>
    <w:rsid w:val="00A945BD"/>
    <w:rsid w:val="00A97140"/>
    <w:rsid w:val="00AA274A"/>
    <w:rsid w:val="00AA5F42"/>
    <w:rsid w:val="00AA5FB3"/>
    <w:rsid w:val="00AA7EA5"/>
    <w:rsid w:val="00AB60D1"/>
    <w:rsid w:val="00AB6802"/>
    <w:rsid w:val="00AC563F"/>
    <w:rsid w:val="00AD451A"/>
    <w:rsid w:val="00AD577C"/>
    <w:rsid w:val="00AD758D"/>
    <w:rsid w:val="00AE1B16"/>
    <w:rsid w:val="00AE5431"/>
    <w:rsid w:val="00B123B3"/>
    <w:rsid w:val="00B220FA"/>
    <w:rsid w:val="00B26186"/>
    <w:rsid w:val="00B3235E"/>
    <w:rsid w:val="00B365F2"/>
    <w:rsid w:val="00B42681"/>
    <w:rsid w:val="00B42BF1"/>
    <w:rsid w:val="00B62BAA"/>
    <w:rsid w:val="00B6636D"/>
    <w:rsid w:val="00B820D6"/>
    <w:rsid w:val="00B835C9"/>
    <w:rsid w:val="00B9319F"/>
    <w:rsid w:val="00BB2A39"/>
    <w:rsid w:val="00BC2644"/>
    <w:rsid w:val="00BD7454"/>
    <w:rsid w:val="00BE4FEC"/>
    <w:rsid w:val="00BF07E2"/>
    <w:rsid w:val="00C01582"/>
    <w:rsid w:val="00C027C4"/>
    <w:rsid w:val="00C03DB4"/>
    <w:rsid w:val="00C13CB2"/>
    <w:rsid w:val="00C17A91"/>
    <w:rsid w:val="00C2532F"/>
    <w:rsid w:val="00C26963"/>
    <w:rsid w:val="00C43473"/>
    <w:rsid w:val="00C43FFE"/>
    <w:rsid w:val="00C4707D"/>
    <w:rsid w:val="00C677B4"/>
    <w:rsid w:val="00C70E52"/>
    <w:rsid w:val="00C81833"/>
    <w:rsid w:val="00C85886"/>
    <w:rsid w:val="00C96D34"/>
    <w:rsid w:val="00C97D5B"/>
    <w:rsid w:val="00CA7689"/>
    <w:rsid w:val="00CA7FE4"/>
    <w:rsid w:val="00CC5349"/>
    <w:rsid w:val="00CD35ED"/>
    <w:rsid w:val="00CF0B74"/>
    <w:rsid w:val="00CF1E67"/>
    <w:rsid w:val="00D0434B"/>
    <w:rsid w:val="00D110F3"/>
    <w:rsid w:val="00D211D3"/>
    <w:rsid w:val="00D3412D"/>
    <w:rsid w:val="00D469EB"/>
    <w:rsid w:val="00D51A19"/>
    <w:rsid w:val="00D54E93"/>
    <w:rsid w:val="00D624CA"/>
    <w:rsid w:val="00D770A6"/>
    <w:rsid w:val="00D77CD5"/>
    <w:rsid w:val="00D811A6"/>
    <w:rsid w:val="00DA7734"/>
    <w:rsid w:val="00DB48FD"/>
    <w:rsid w:val="00DC1882"/>
    <w:rsid w:val="00DC1FC1"/>
    <w:rsid w:val="00DC7E55"/>
    <w:rsid w:val="00DD06D2"/>
    <w:rsid w:val="00DF01DB"/>
    <w:rsid w:val="00DF68AF"/>
    <w:rsid w:val="00E27809"/>
    <w:rsid w:val="00E33926"/>
    <w:rsid w:val="00E35B3D"/>
    <w:rsid w:val="00E419ED"/>
    <w:rsid w:val="00E46B75"/>
    <w:rsid w:val="00E50DD5"/>
    <w:rsid w:val="00E7311D"/>
    <w:rsid w:val="00E84C03"/>
    <w:rsid w:val="00E866D0"/>
    <w:rsid w:val="00E86ED2"/>
    <w:rsid w:val="00E963F4"/>
    <w:rsid w:val="00EA188C"/>
    <w:rsid w:val="00EA4FAF"/>
    <w:rsid w:val="00EA7FC8"/>
    <w:rsid w:val="00EB37FA"/>
    <w:rsid w:val="00EB5E76"/>
    <w:rsid w:val="00EB6921"/>
    <w:rsid w:val="00EC0257"/>
    <w:rsid w:val="00EC1964"/>
    <w:rsid w:val="00EC28A1"/>
    <w:rsid w:val="00EC2ABA"/>
    <w:rsid w:val="00ED02E7"/>
    <w:rsid w:val="00EE6533"/>
    <w:rsid w:val="00EF13F3"/>
    <w:rsid w:val="00EF44A9"/>
    <w:rsid w:val="00F1085B"/>
    <w:rsid w:val="00F33A17"/>
    <w:rsid w:val="00F5268D"/>
    <w:rsid w:val="00F53761"/>
    <w:rsid w:val="00F56D9F"/>
    <w:rsid w:val="00F606C4"/>
    <w:rsid w:val="00F66690"/>
    <w:rsid w:val="00F70E96"/>
    <w:rsid w:val="00F739B0"/>
    <w:rsid w:val="00F93EE1"/>
    <w:rsid w:val="00FA13AE"/>
    <w:rsid w:val="00FB0F22"/>
    <w:rsid w:val="00FB2904"/>
    <w:rsid w:val="00FB6C5A"/>
    <w:rsid w:val="00FC3AA4"/>
    <w:rsid w:val="00FC6DED"/>
    <w:rsid w:val="00FE0B02"/>
    <w:rsid w:val="00FE3B00"/>
    <w:rsid w:val="00FE43CB"/>
    <w:rsid w:val="00FF0197"/>
    <w:rsid w:val="00FF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98E96F"/>
  <w15:chartTrackingRefBased/>
  <w15:docId w15:val="{6F2D1A08-90D7-7749-A4D3-7D52302F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ind w:left="72"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b/>
      <w:bCs/>
      <w:sz w:val="20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2">
    <w:name w:val="Body Text 2"/>
    <w:basedOn w:val="Normal"/>
    <w:rPr>
      <w:rFonts w:ascii="Arial" w:hAnsi="Arial" w:cs="Arial"/>
      <w:color w:val="FF0000"/>
      <w:sz w:val="22"/>
    </w:rPr>
  </w:style>
  <w:style w:type="paragraph" w:styleId="BalloonText">
    <w:name w:val="Balloon Text"/>
    <w:basedOn w:val="Normal"/>
    <w:semiHidden/>
    <w:rsid w:val="000F6A3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33A17"/>
  </w:style>
  <w:style w:type="character" w:customStyle="1" w:styleId="FooterChar">
    <w:name w:val="Footer Char"/>
    <w:link w:val="Footer"/>
    <w:rsid w:val="006D09A0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92C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uiPriority w:val="99"/>
    <w:semiHidden/>
    <w:unhideWhenUsed/>
    <w:rsid w:val="00014B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068C"/>
    <w:pPr>
      <w:ind w:left="720"/>
    </w:pPr>
    <w:rPr>
      <w:rFonts w:ascii="Calibri" w:eastAsia="Calibri" w:hAnsi="Calibri" w:cs="Calibri"/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ego.jimenezAX\Desktop\Pay1%20Access%20Request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Settings\diego.jimenezAX\Desktop\Pay1 Access Request Form.dot</Template>
  <TotalTime>27</TotalTime>
  <Pages>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Pay1 SAP System Access</vt:lpstr>
    </vt:vector>
  </TitlesOfParts>
  <Company>Capgemini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Pay1 SAP System Access</dc:title>
  <dc:subject/>
  <dc:creator>Rajan_Samuel@mindtree.com</dc:creator>
  <cp:keywords/>
  <cp:lastModifiedBy>Mon Gabriel Lagustan</cp:lastModifiedBy>
  <cp:revision>20</cp:revision>
  <cp:lastPrinted>2010-03-29T07:02:00Z</cp:lastPrinted>
  <dcterms:created xsi:type="dcterms:W3CDTF">2024-01-09T06:34:00Z</dcterms:created>
  <dcterms:modified xsi:type="dcterms:W3CDTF">2024-01-17T09:07:00Z</dcterms:modified>
</cp:coreProperties>
</file>